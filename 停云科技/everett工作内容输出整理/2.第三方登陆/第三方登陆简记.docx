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701B2B" w:rsidRDefault="00A74980" w:rsidP="00A74980">
          <w:pPr>
            <w:pStyle w:val="PublishStatus"/>
          </w:pPr>
          <w:r>
            <w:t>此文章已于</w:t>
          </w:r>
          <w:r>
            <w:t xml:space="preserve"> 15:37:46 2015/12/4 </w:t>
          </w:r>
          <w:r>
            <w:t>发布到</w:t>
          </w:r>
          <w:r>
            <w:t xml:space="preserve"> lngg057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7E721C" w:rsidRDefault="003212AC">
              <w:pPr>
                <w:pStyle w:val="Publishwithline"/>
              </w:pPr>
              <w:r>
                <w:t>关于</w:t>
              </w:r>
              <w:r>
                <w:t>Google+</w:t>
              </w:r>
              <w:r>
                <w:t>以及</w:t>
              </w:r>
              <w:r>
                <w:t>Facebook</w:t>
              </w:r>
              <w:r>
                <w:t>第三方登录实现的一点总结</w:t>
              </w:r>
            </w:p>
          </w:sdtContent>
        </w:sdt>
        <w:p w:rsidR="007E721C" w:rsidRDefault="007E721C">
          <w:pPr>
            <w:pStyle w:val="underline"/>
          </w:pPr>
        </w:p>
        <w:p w:rsidR="00EF5BB9" w:rsidRDefault="00EF5BB9" w:rsidP="00EF5BB9">
          <w:pPr>
            <w:pStyle w:val="PadderBetweenTitleandProperties"/>
          </w:pPr>
        </w:p>
        <w:p w:rsidR="00EF5BB9" w:rsidRDefault="00EF5BB9" w:rsidP="00EF5BB9">
          <w:pPr>
            <w:pStyle w:val="Categories"/>
            <w:rPr>
              <w:rFonts w:ascii="微软雅黑" w:eastAsia="微软雅黑" w:hAnsi="微软雅黑"/>
              <w:sz w:val="2"/>
              <w:szCs w:val="2"/>
            </w:rPr>
          </w:pPr>
          <w:r>
            <w:rPr>
              <w:rFonts w:ascii="微软雅黑" w:eastAsia="微软雅黑" w:hAnsi="微软雅黑"/>
            </w:rPr>
            <w:t>类别</w:t>
          </w:r>
          <w:r>
            <w:rPr>
              <w:rFonts w:ascii="微软雅黑" w:eastAsia="微软雅黑" w:hAnsi="微软雅黑"/>
            </w:rPr>
            <w:tab/>
          </w:r>
          <w:sdt>
            <w:sdtPr>
              <w:rPr>
                <w:rFonts w:ascii="微软雅黑" w:eastAsia="微软雅黑" w:hAnsi="微软雅黑"/>
              </w:rPr>
              <w:id w:val="-865675729"/>
              <w:placeholder>
                <w:docPart w:val="3429291567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[发布为日记]">
                <w:listItem w:displayText="[Markdown]" w:value="[Markdown]"/>
                <w:listItem w:displayText="[发布为文章]" w:value="[发布为文章]"/>
                <w:listItem w:displayText="[发布为新闻]" w:value="[发布为新闻]"/>
                <w:listItem w:displayText="[发布为日记]" w:value="[发布为日记]"/>
                <w:listItem w:displayText="[发布至博客园首页]" w:value="[发布至博客园首页]"/>
                <w:listItem w:displayText="「网站分类」.NET新手区" w:value="「网站分类」.NET新手区"/>
                <w:listItem w:displayText="「网站分类」Android开发" w:value="「网站分类」Android开发"/>
                <w:listItem w:displayText="「网站分类」ASP.NET" w:value="「网站分类」ASP.NET"/>
                <w:listItem w:displayText="「网站分类」ASP.NET MVC" w:value="「网站分类」ASP.NET MVC"/>
                <w:listItem w:displayText="「网站分类」C#" w:value="「网站分类」C#"/>
                <w:listItem w:displayText="「网站分类」C++" w:value="「网站分类」C++"/>
                <w:listItem w:displayText="「网站分类」CLR" w:value="「网站分类」CLR"/>
                <w:listItem w:displayText="「网站分类」C语言" w:value="「网站分类」C语言"/>
                <w:listItem w:displayText="「网站分类」Delphi" w:value="「网站分类」Delphi"/>
                <w:listItem w:displayText="「网站分类」Dynamics CRM" w:value="「网站分类」Dynamics CRM"/>
                <w:listItem w:displayText="「网站分类」Entity Framework" w:value="「网站分类」Entity Framework"/>
                <w:listItem w:displayText="「网站分类」Erlang" w:value="「网站分类」Erlang"/>
                <w:listItem w:displayText="「网站分类」Flex" w:value="「网站分类」Flex"/>
                <w:listItem w:displayText="「网站分类」GIS技术" w:value="「网站分类」GIS技术"/>
                <w:listItem w:displayText="「网站分类」Go" w:value="「网站分类」Go"/>
                <w:listItem w:displayText="「网站分类」Google开发" w:value="「网站分类」Google开发"/>
                <w:listItem w:displayText="「网站分类」Html/Css" w:value="「网站分类」Html/Css"/>
                <w:listItem w:displayText="「网站分类」HTML5" w:value="「网站分类」HTML5"/>
                <w:listItem w:displayText="「网站分类」iOS开发" w:value="「网站分类」iOS开发"/>
                <w:listItem w:displayText="「网站分类」Java" w:value="「网站分类」Java"/>
                <w:listItem w:displayText="「网站分类」JavaScript" w:value="「网站分类」JavaScript"/>
                <w:listItem w:displayText="「网站分类」jQuery" w:value="「网站分类」jQuery"/>
                <w:listItem w:displayText="「网站分类」K2 BPM" w:value="「网站分类」K2 BPM"/>
                <w:listItem w:displayText="「网站分类」Linux" w:value="「网站分类」Linux"/>
                <w:listItem w:displayText="「网站分类」MySQL" w:value="「网站分类」MySQL"/>
                <w:listItem w:displayText="「网站分类」NoSQL" w:value="「网站分类」NoSQL"/>
                <w:listItem w:displayText="「网站分类」Oracle" w:value="「网站分类」Oracle"/>
                <w:listItem w:displayText="「网站分类」Oracle ERP" w:value="「网站分类」Oracle ERP"/>
                <w:listItem w:displayText="「网站分类」OS X" w:value="「网站分类」OS X"/>
                <w:listItem w:displayText="「网站分类」PHP" w:value="「网站分类」PHP"/>
                <w:listItem w:displayText="「网站分类」Python" w:value="「网站分类」Python"/>
                <w:listItem w:displayText="「网站分类」Ruby" w:value="「网站分类」Ruby"/>
                <w:listItem w:displayText="「网站分类」R语言" w:value="「网站分类」R语言"/>
                <w:listItem w:displayText="「网站分类」SAP" w:value="「网站分类」SAP"/>
                <w:listItem w:displayText="「网站分类」Scala" w:value="「网站分类」Scala"/>
                <w:listItem w:displayText="「网站分类」SharePoint" w:value="「网站分类」SharePoint"/>
                <w:listItem w:displayText="「网站分类」Silverlight" w:value="「网站分类」Silverlight"/>
                <w:listItem w:displayText="「网站分类」SQL Server" w:value="「网站分类」SQL Server"/>
                <w:listItem w:displayText="「网站分类」Swift" w:value="「网站分类」Swift"/>
                <w:listItem w:displayText="「网站分类」Verilog" w:value="「网站分类」Verilog"/>
                <w:listItem w:displayText="「网站分类」Visual Studio" w:value="「网站分类」Visual Studio"/>
                <w:listItem w:displayText="「网站分类」WCF" w:value="「网站分类」WCF"/>
                <w:listItem w:displayText="「网站分类」Windows" w:value="「网站分类」Windows"/>
                <w:listItem w:displayText="「网站分类」Windows CE" w:value="「网站分类」Windows CE"/>
                <w:listItem w:displayText="「网站分类」Windows Mobile" w:value="「网站分类」Windows Mobile"/>
                <w:listItem w:displayText="「网站分类」Windows Phone" w:value="「网站分类」Windows Phone"/>
                <w:listItem w:displayText="「网站分类」Windows Server" w:value="「网站分类」Windows Server"/>
                <w:listItem w:displayText="「网站分类」WinForm" w:value="「网站分类」WinForm"/>
                <w:listItem w:displayText="「网站分类」WinRT/Metro" w:value="「网站分类」WinRT/Metro"/>
                <w:listItem w:displayText="「网站分类」WPF" w:value="「网站分类」WPF"/>
                <w:listItem w:displayText="「网站分类」XNA" w:value="「网站分类」XNA"/>
                <w:listItem w:displayText="「网站分类」云计算" w:value="「网站分类」云计算"/>
                <w:listItem w:displayText="「网站分类」代码与软件发布" w:value="「网站分类」代码与软件发布"/>
                <w:listItem w:displayText="「网站分类」企业信息化" w:value="「网站分类」企业信息化"/>
                <w:listItem w:displayText="「网站分类」企业信息化其他" w:value="「网站分类」企业信息化其他"/>
                <w:listItem w:displayText="「网站分类」信息安全" w:value="「网站分类」信息安全"/>
                <w:listItem w:displayText="「网站分类」其他手机开发" w:value="「网站分类」其他手机开发"/>
                <w:listItem w:displayText="「网站分类」其他技术区" w:value="「网站分类」其他技术区"/>
                <w:listItem w:displayText="「网站分类」其它数据库" w:value="「网站分类」其它数据库"/>
                <w:listItem w:displayText="「网站分类」其它语言" w:value="「网站分类」其它语言"/>
                <w:listItem w:displayText="「网站分类」大数据" w:value="「网站分类」大数据"/>
                <w:listItem w:displayText="「网站分类」嵌入式" w:value="「网站分类」嵌入式"/>
                <w:listItem w:displayText="「网站分类」开源研究" w:value="「网站分类」开源研究"/>
                <w:listItem w:displayText="「网站分类」控件开发" w:value="「网站分类」控件开发"/>
                <w:listItem w:displayText="「网站分类」敏捷开发" w:value="「网站分类」敏捷开发"/>
                <w:listItem w:displayText="「网站分类」架构设计" w:value="「网站分类」架构设计"/>
                <w:listItem w:displayText="「网站分类」求职面试" w:value="「网站分类」求职面试"/>
                <w:listItem w:displayText="「网站分类」程序人生" w:value="「网站分类」程序人生"/>
                <w:listItem w:displayText="「网站分类」算法与数据结构" w:value="「网站分类」算法与数据结构"/>
                <w:listItem w:displayText="「网站分类」翻译区" w:value="「网站分类」翻译区"/>
                <w:listItem w:displayText="「网站分类」计算机图形学" w:value="「网站分类」计算机图形学"/>
                <w:listItem w:displayText="「网站分类」设计模式" w:value="「网站分类」设计模式"/>
                <w:listItem w:displayText="「网站分类」读书区" w:value="「网站分类」读书区"/>
                <w:listItem w:displayText="「网站分类」转载区" w:value="「网站分类」转载区"/>
                <w:listItem w:displayText="「网站分类」软件工程其他" w:value="「网站分类」软件工程其他"/>
                <w:listItem w:displayText="「网站分类」软件测试" w:value="「网站分类」软件测试"/>
                <w:listItem w:displayText="「网站分类」非技术区" w:value="「网站分类」非技术区"/>
                <w:listItem w:displayText="「网站分类」面向对象" w:value="「网站分类」面向对象"/>
                <w:listItem w:displayText="「网站分类」项目与团队管理" w:value="「网站分类」项目与团队管理"/>
                <w:listItem w:displayText="「网站分类」领域驱动设计" w:value="「网站分类」领域驱动设计"/>
                <w:listItem w:displayText="无" w:value=" "/>
              </w:comboBox>
            </w:sdtPr>
            <w:sdtEndPr/>
            <w:sdtContent>
              <w:r w:rsidR="00965C40">
                <w:rPr>
                  <w:rFonts w:ascii="微软雅黑" w:eastAsia="微软雅黑" w:hAnsi="微软雅黑"/>
                </w:rPr>
                <w:t>[发布为日记]</w:t>
              </w:r>
            </w:sdtContent>
          </w:sdt>
        </w:p>
        <w:p w:rsidR="007E721C" w:rsidRPr="00BE537A" w:rsidRDefault="00BD2CE8">
          <w:pPr>
            <w:pStyle w:val="PadderBetweenControlandBody"/>
            <w:rPr>
              <w:rFonts w:ascii="微软雅黑" w:eastAsia="微软雅黑" w:hAnsi="微软雅黑"/>
            </w:rPr>
          </w:pPr>
        </w:p>
      </w:sdtContent>
    </w:sdt>
    <w:p w:rsidR="006B72E2" w:rsidRPr="006B72E2" w:rsidRDefault="006B72E2" w:rsidP="00E70810">
      <w:pPr>
        <w:pStyle w:val="1"/>
        <w:spacing w:line="360" w:lineRule="auto"/>
        <w:rPr>
          <w:rFonts w:ascii="微软雅黑" w:eastAsia="微软雅黑" w:hAnsi="微软雅黑"/>
        </w:rPr>
      </w:pPr>
      <w:r w:rsidRPr="006B72E2">
        <w:rPr>
          <w:rFonts w:ascii="微软雅黑" w:eastAsia="微软雅黑" w:hAnsi="微软雅黑"/>
        </w:rPr>
        <w:t>简述</w:t>
      </w:r>
    </w:p>
    <w:p w:rsidR="001114B8" w:rsidRPr="00BE537A" w:rsidRDefault="001114B8" w:rsidP="00BE537A">
      <w:pPr>
        <w:ind w:firstLineChars="193" w:firstLine="425"/>
        <w:rPr>
          <w:rFonts w:ascii="微软雅黑" w:eastAsia="微软雅黑" w:hAnsi="微软雅黑"/>
        </w:rPr>
      </w:pPr>
      <w:r w:rsidRPr="00BE537A">
        <w:rPr>
          <w:rFonts w:ascii="微软雅黑" w:eastAsia="微软雅黑" w:hAnsi="微软雅黑" w:hint="eastAsia"/>
        </w:rPr>
        <w:t>最近项目中有关于第三方登陆的需求，第三方</w:t>
      </w:r>
      <w:r w:rsidR="00266700">
        <w:rPr>
          <w:rFonts w:ascii="微软雅黑" w:eastAsia="微软雅黑" w:hAnsi="微软雅黑" w:hint="eastAsia"/>
        </w:rPr>
        <w:t>F</w:t>
      </w:r>
      <w:r w:rsidRPr="00BE537A">
        <w:rPr>
          <w:rFonts w:ascii="微软雅黑" w:eastAsia="微软雅黑" w:hAnsi="微软雅黑" w:hint="eastAsia"/>
        </w:rPr>
        <w:t>acebook以及</w:t>
      </w:r>
      <w:r w:rsidR="00266700">
        <w:rPr>
          <w:rFonts w:ascii="微软雅黑" w:eastAsia="微软雅黑" w:hAnsi="微软雅黑"/>
        </w:rPr>
        <w:t>Google</w:t>
      </w:r>
      <w:r w:rsidR="00266700" w:rsidRPr="00BE537A">
        <w:rPr>
          <w:rFonts w:ascii="微软雅黑" w:eastAsia="微软雅黑" w:hAnsi="微软雅黑" w:hint="eastAsia"/>
        </w:rPr>
        <w:t xml:space="preserve"> </w:t>
      </w:r>
      <w:r w:rsidRPr="00BE537A">
        <w:rPr>
          <w:rFonts w:ascii="微软雅黑" w:eastAsia="微软雅黑" w:hAnsi="微软雅黑" w:hint="eastAsia"/>
        </w:rPr>
        <w:t>+登录。</w:t>
      </w:r>
    </w:p>
    <w:p w:rsidR="001114B8" w:rsidRPr="00BE537A" w:rsidRDefault="001114B8" w:rsidP="00BE537A">
      <w:pPr>
        <w:ind w:firstLineChars="193" w:firstLine="425"/>
        <w:rPr>
          <w:rFonts w:ascii="微软雅黑" w:eastAsia="微软雅黑" w:hAnsi="微软雅黑"/>
        </w:rPr>
      </w:pPr>
      <w:r w:rsidRPr="00BE537A">
        <w:rPr>
          <w:rFonts w:ascii="微软雅黑" w:eastAsia="微软雅黑" w:hAnsi="微软雅黑" w:hint="eastAsia"/>
        </w:rPr>
        <w:t>正好这几天把这个需求做得差不多了，收个尾，作为一个这方面之前基本从未涉及的小白，总结下开发流程以及过程中遇到的一些问题。希望能对大家有所帮助</w:t>
      </w:r>
    </w:p>
    <w:p w:rsidR="001114B8" w:rsidRDefault="001114B8" w:rsidP="00BE537A">
      <w:pPr>
        <w:ind w:firstLineChars="193" w:firstLine="425"/>
        <w:rPr>
          <w:rFonts w:ascii="微软雅黑" w:eastAsia="微软雅黑" w:hAnsi="微软雅黑"/>
        </w:rPr>
      </w:pPr>
      <w:r w:rsidRPr="00BE537A">
        <w:rPr>
          <w:rFonts w:ascii="微软雅黑" w:eastAsia="微软雅黑" w:hAnsi="微软雅黑" w:hint="eastAsia"/>
        </w:rPr>
        <w:t>基本上，目前互联网上的涉及到第三方登录采用的都为OAuth认证方式，相关原理以及实现方法相关的可以网上搜索</w:t>
      </w:r>
      <w:r w:rsidR="00BE537A">
        <w:rPr>
          <w:rFonts w:ascii="微软雅黑" w:eastAsia="微软雅黑" w:hAnsi="微软雅黑" w:hint="eastAsia"/>
        </w:rPr>
        <w:t>查看</w:t>
      </w:r>
      <w:r w:rsidRPr="00BE537A">
        <w:rPr>
          <w:rFonts w:ascii="微软雅黑" w:eastAsia="微软雅黑" w:hAnsi="微软雅黑" w:hint="eastAsia"/>
        </w:rPr>
        <w:t>。不过涉及到</w:t>
      </w:r>
      <w:r w:rsidR="00266700">
        <w:rPr>
          <w:rFonts w:ascii="微软雅黑" w:eastAsia="微软雅黑" w:hAnsi="微软雅黑" w:hint="eastAsia"/>
        </w:rPr>
        <w:t>F</w:t>
      </w:r>
      <w:r w:rsidR="00266700" w:rsidRPr="00BE537A">
        <w:rPr>
          <w:rFonts w:ascii="微软雅黑" w:eastAsia="微软雅黑" w:hAnsi="微软雅黑" w:hint="eastAsia"/>
        </w:rPr>
        <w:t>acebook</w:t>
      </w:r>
      <w:r w:rsidRPr="00BE537A">
        <w:rPr>
          <w:rFonts w:ascii="微软雅黑" w:eastAsia="微软雅黑" w:hAnsi="微软雅黑" w:hint="eastAsia"/>
        </w:rPr>
        <w:t>以及</w:t>
      </w:r>
      <w:r w:rsidR="00266700">
        <w:rPr>
          <w:rFonts w:ascii="微软雅黑" w:eastAsia="微软雅黑" w:hAnsi="微软雅黑"/>
        </w:rPr>
        <w:t>Google</w:t>
      </w:r>
      <w:r w:rsidR="00266700" w:rsidRPr="00BE537A">
        <w:rPr>
          <w:rFonts w:ascii="微软雅黑" w:eastAsia="微软雅黑" w:hAnsi="微软雅黑" w:hint="eastAsia"/>
        </w:rPr>
        <w:t xml:space="preserve"> </w:t>
      </w:r>
      <w:r w:rsidRPr="00BE537A">
        <w:rPr>
          <w:rFonts w:ascii="微软雅黑" w:eastAsia="微软雅黑" w:hAnsi="微软雅黑" w:hint="eastAsia"/>
        </w:rPr>
        <w:t>+的登陆，最大的问题</w:t>
      </w:r>
      <w:r w:rsidR="00F11F6D" w:rsidRPr="00BE537A">
        <w:rPr>
          <w:rFonts w:ascii="微软雅黑" w:eastAsia="微软雅黑" w:hAnsi="微软雅黑" w:hint="eastAsia"/>
        </w:rPr>
        <w:t>是这两个网站在墙外，想翻墙找资料比较费劲，奈何国内这方面的资料也不是很齐全，</w:t>
      </w:r>
      <w:r w:rsidR="00BE537A">
        <w:rPr>
          <w:rFonts w:ascii="微软雅黑" w:eastAsia="微软雅黑" w:hAnsi="微软雅黑" w:hint="eastAsia"/>
        </w:rPr>
        <w:t>翻到的</w:t>
      </w:r>
      <w:r w:rsidR="00F11F6D" w:rsidRPr="00BE537A">
        <w:rPr>
          <w:rFonts w:ascii="微软雅黑" w:eastAsia="微软雅黑" w:hAnsi="微软雅黑" w:hint="eastAsia"/>
        </w:rPr>
        <w:t>官方的文档</w:t>
      </w:r>
      <w:r w:rsidR="00BE537A">
        <w:rPr>
          <w:rFonts w:ascii="微软雅黑" w:eastAsia="微软雅黑" w:hAnsi="微软雅黑" w:hint="eastAsia"/>
        </w:rPr>
        <w:t>又</w:t>
      </w:r>
      <w:r w:rsidR="00F11F6D" w:rsidRPr="00BE537A">
        <w:rPr>
          <w:rFonts w:ascii="微软雅黑" w:eastAsia="微软雅黑" w:hAnsi="微软雅黑" w:hint="eastAsia"/>
        </w:rPr>
        <w:t>全是英文</w:t>
      </w:r>
      <w:r w:rsidR="00BE537A">
        <w:rPr>
          <w:rFonts w:ascii="微软雅黑" w:eastAsia="微软雅黑" w:hAnsi="微软雅黑" w:hint="eastAsia"/>
        </w:rPr>
        <w:t>的</w:t>
      </w:r>
      <w:r w:rsidR="00F11F6D" w:rsidRPr="00BE537A">
        <w:rPr>
          <w:rFonts w:ascii="微软雅黑" w:eastAsia="微软雅黑" w:hAnsi="微软雅黑" w:hint="eastAsia"/>
        </w:rPr>
        <w:t>，</w:t>
      </w:r>
      <w:r w:rsidR="00433D2E">
        <w:rPr>
          <w:rFonts w:ascii="微软雅黑" w:eastAsia="微软雅黑" w:hAnsi="微软雅黑" w:hint="eastAsia"/>
        </w:rPr>
        <w:t>阅读无能</w:t>
      </w:r>
      <w:r w:rsidR="00F11F6D" w:rsidRPr="00BE537A">
        <w:rPr>
          <w:rFonts w:ascii="微软雅黑" w:eastAsia="微软雅黑" w:hAnsi="微软雅黑" w:hint="eastAsia"/>
        </w:rPr>
        <w:t>~</w:t>
      </w:r>
    </w:p>
    <w:p w:rsidR="00BE537A" w:rsidRDefault="00BE537A" w:rsidP="00BE537A">
      <w:pPr>
        <w:ind w:firstLineChars="193" w:firstLine="42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第三方登陆简单可以分为以下几个步骤，分别是：</w:t>
      </w:r>
      <w:r w:rsidRPr="004E6D06">
        <w:rPr>
          <w:rFonts w:ascii="微软雅黑" w:eastAsia="微软雅黑" w:hAnsi="微软雅黑"/>
          <w:b/>
          <w:color w:val="4472C4" w:themeColor="accent5"/>
        </w:rPr>
        <w:t>获得第三方登陆许可认证</w:t>
      </w:r>
      <w:r w:rsidR="00433D2E">
        <w:rPr>
          <w:rFonts w:ascii="微软雅黑" w:eastAsia="微软雅黑" w:hAnsi="微软雅黑"/>
        </w:rPr>
        <w:t>；</w:t>
      </w:r>
      <w:r w:rsidRPr="004E6D06">
        <w:rPr>
          <w:rFonts w:ascii="微软雅黑" w:eastAsia="微软雅黑" w:hAnsi="微软雅黑"/>
          <w:b/>
          <w:color w:val="4472C4" w:themeColor="accent5"/>
        </w:rPr>
        <w:t>根据规范添加页面登录样式</w:t>
      </w:r>
      <w:r w:rsidR="00545545" w:rsidRPr="004E6D06">
        <w:rPr>
          <w:rFonts w:ascii="微软雅黑" w:eastAsia="微软雅黑" w:hAnsi="微软雅黑"/>
          <w:b/>
          <w:color w:val="4472C4" w:themeColor="accent5"/>
        </w:rPr>
        <w:t>，</w:t>
      </w:r>
      <w:r w:rsidRPr="004E6D06">
        <w:rPr>
          <w:rFonts w:ascii="微软雅黑" w:eastAsia="微软雅黑" w:hAnsi="微软雅黑"/>
          <w:b/>
          <w:color w:val="4472C4" w:themeColor="accent5"/>
        </w:rPr>
        <w:t>跳转到第三方登陆页面登陆并获取授权</w:t>
      </w:r>
      <w:r w:rsidR="00433D2E" w:rsidRPr="004E6D06">
        <w:rPr>
          <w:rFonts w:ascii="微软雅黑" w:eastAsia="微软雅黑" w:hAnsi="微软雅黑"/>
          <w:b/>
          <w:color w:val="4472C4" w:themeColor="accent5"/>
        </w:rPr>
        <w:t>后</w:t>
      </w:r>
      <w:r w:rsidRPr="004E6D06">
        <w:rPr>
          <w:rFonts w:ascii="微软雅黑" w:eastAsia="微软雅黑" w:hAnsi="微软雅黑"/>
          <w:b/>
          <w:color w:val="4472C4" w:themeColor="accent5"/>
        </w:rPr>
        <w:t>，返回</w:t>
      </w:r>
      <w:r w:rsidR="00433D2E" w:rsidRPr="004E6D06">
        <w:rPr>
          <w:rFonts w:ascii="微软雅黑" w:eastAsia="微软雅黑" w:hAnsi="微软雅黑"/>
          <w:b/>
          <w:color w:val="4472C4" w:themeColor="accent5"/>
        </w:rPr>
        <w:t>原指定页面（或请求）</w:t>
      </w:r>
      <w:r w:rsidR="00433D2E">
        <w:rPr>
          <w:rFonts w:ascii="微软雅黑" w:eastAsia="微软雅黑" w:hAnsi="微软雅黑"/>
        </w:rPr>
        <w:t>；</w:t>
      </w:r>
      <w:r w:rsidR="00433D2E" w:rsidRPr="004E6D06">
        <w:rPr>
          <w:rFonts w:ascii="微软雅黑" w:eastAsia="微软雅黑" w:hAnsi="微软雅黑"/>
          <w:b/>
          <w:color w:val="4472C4" w:themeColor="accent5"/>
        </w:rPr>
        <w:t>后台对登录信息进行校验，并获取对应第三方登陆用户的信息</w:t>
      </w:r>
      <w:r w:rsidR="00433D2E">
        <w:rPr>
          <w:rFonts w:ascii="微软雅黑" w:eastAsia="微软雅黑" w:hAnsi="微软雅黑"/>
        </w:rPr>
        <w:t>；</w:t>
      </w:r>
      <w:r w:rsidR="00433D2E" w:rsidRPr="004E6D06">
        <w:rPr>
          <w:rFonts w:ascii="微软雅黑" w:eastAsia="微软雅黑" w:hAnsi="微软雅黑"/>
          <w:b/>
          <w:color w:val="4472C4" w:themeColor="accent5"/>
        </w:rPr>
        <w:t>将第三方用户信息与本系统用户进行关联</w:t>
      </w:r>
      <w:r w:rsidR="00E621DB">
        <w:rPr>
          <w:rFonts w:ascii="微软雅黑" w:eastAsia="微软雅黑" w:hAnsi="微软雅黑"/>
        </w:rPr>
        <w:t>。</w:t>
      </w:r>
    </w:p>
    <w:p w:rsidR="00DE5614" w:rsidRDefault="00E621DB" w:rsidP="00DE5614">
      <w:pPr>
        <w:ind w:firstLineChars="193" w:firstLine="42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下面就以上几个步骤的一些关键信息，或者说是我开发当中遇到的问题做一下简要的记录。</w:t>
      </w:r>
      <w:r w:rsidR="00DE5614">
        <w:rPr>
          <w:rFonts w:ascii="微软雅黑" w:eastAsia="微软雅黑" w:hAnsi="微软雅黑"/>
        </w:rPr>
        <w:t>因为</w:t>
      </w:r>
      <w:r w:rsidR="00266700">
        <w:rPr>
          <w:rFonts w:ascii="微软雅黑" w:eastAsia="微软雅黑" w:hAnsi="微软雅黑" w:hint="eastAsia"/>
        </w:rPr>
        <w:t>F</w:t>
      </w:r>
      <w:r w:rsidR="00266700" w:rsidRPr="00BE537A">
        <w:rPr>
          <w:rFonts w:ascii="微软雅黑" w:eastAsia="微软雅黑" w:hAnsi="微软雅黑" w:hint="eastAsia"/>
        </w:rPr>
        <w:t>acebook</w:t>
      </w:r>
      <w:r w:rsidR="00DE5614">
        <w:rPr>
          <w:rFonts w:ascii="微软雅黑" w:eastAsia="微软雅黑" w:hAnsi="微软雅黑"/>
        </w:rPr>
        <w:t>以及</w:t>
      </w:r>
      <w:r w:rsidR="00266700">
        <w:rPr>
          <w:rFonts w:ascii="微软雅黑" w:eastAsia="微软雅黑" w:hAnsi="微软雅黑"/>
        </w:rPr>
        <w:t xml:space="preserve">Google </w:t>
      </w:r>
      <w:r w:rsidR="00DE5614">
        <w:rPr>
          <w:rFonts w:ascii="微软雅黑" w:eastAsia="微软雅黑" w:hAnsi="微软雅黑"/>
        </w:rPr>
        <w:t>+第三方登陆都采用的是Auth2技术，因此只会在具体实现不同的地方单独说明。理解有误的地方，或者是没有说全的地方，还请各位谅解~</w:t>
      </w:r>
    </w:p>
    <w:p w:rsidR="00E621DB" w:rsidRPr="00451C39" w:rsidRDefault="00E621DB" w:rsidP="00E70810">
      <w:pPr>
        <w:pStyle w:val="1"/>
        <w:spacing w:line="360" w:lineRule="auto"/>
        <w:rPr>
          <w:rFonts w:ascii="微软雅黑" w:eastAsia="微软雅黑" w:hAnsi="微软雅黑"/>
        </w:rPr>
      </w:pPr>
      <w:r w:rsidRPr="00451C39">
        <w:rPr>
          <w:rFonts w:ascii="微软雅黑" w:eastAsia="微软雅黑" w:hAnsi="微软雅黑"/>
        </w:rPr>
        <w:t>一</w:t>
      </w:r>
      <w:r w:rsidR="00DE5614" w:rsidRPr="00451C39">
        <w:rPr>
          <w:rFonts w:ascii="微软雅黑" w:eastAsia="微软雅黑" w:hAnsi="微软雅黑"/>
        </w:rPr>
        <w:t xml:space="preserve"> </w:t>
      </w:r>
      <w:r w:rsidRPr="00451C39">
        <w:rPr>
          <w:rFonts w:ascii="微软雅黑" w:eastAsia="微软雅黑" w:hAnsi="微软雅黑"/>
        </w:rPr>
        <w:t>获得第三方登陆许可认证</w:t>
      </w:r>
    </w:p>
    <w:p w:rsidR="00DE5614" w:rsidRDefault="00DE5614" w:rsidP="00BE537A">
      <w:pPr>
        <w:ind w:firstLineChars="193" w:firstLine="42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在获取许可上，需要在对应的开发平台上申请登陆接入许可</w:t>
      </w:r>
      <w:r w:rsidR="00F85BF3"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/>
        </w:rPr>
        <w:t>基本上你可能需要准备以下几样东西：</w:t>
      </w:r>
    </w:p>
    <w:p w:rsidR="00DE5614" w:rsidRPr="000938E3" w:rsidRDefault="00DE5614" w:rsidP="000938E3">
      <w:pPr>
        <w:pStyle w:val="a4"/>
        <w:numPr>
          <w:ilvl w:val="1"/>
          <w:numId w:val="4"/>
        </w:numPr>
        <w:rPr>
          <w:rFonts w:ascii="微软雅黑" w:eastAsia="微软雅黑" w:hAnsi="微软雅黑"/>
        </w:rPr>
      </w:pPr>
      <w:r w:rsidRPr="000938E3">
        <w:rPr>
          <w:rFonts w:ascii="微软雅黑" w:eastAsia="微软雅黑" w:hAnsi="微软雅黑"/>
        </w:rPr>
        <w:t>你当前需要接入第三方登陆的网址域名</w:t>
      </w:r>
      <w:r w:rsidR="007A257F" w:rsidRPr="000938E3">
        <w:rPr>
          <w:rFonts w:ascii="微软雅黑" w:eastAsia="微软雅黑" w:hAnsi="微软雅黑"/>
        </w:rPr>
        <w:t>（用于第三方平台校验是否这个登录请求来自于你的网站本身）</w:t>
      </w:r>
      <w:r w:rsidR="000C0E6D" w:rsidRPr="000938E3">
        <w:rPr>
          <w:rFonts w:ascii="微软雅黑" w:eastAsia="微软雅黑" w:hAnsi="微软雅黑"/>
        </w:rPr>
        <w:t>;</w:t>
      </w:r>
    </w:p>
    <w:p w:rsidR="00DE5614" w:rsidRPr="000938E3" w:rsidRDefault="00DE5614" w:rsidP="000938E3">
      <w:pPr>
        <w:pStyle w:val="a4"/>
        <w:numPr>
          <w:ilvl w:val="1"/>
          <w:numId w:val="4"/>
        </w:numPr>
        <w:rPr>
          <w:rFonts w:ascii="微软雅黑" w:eastAsia="微软雅黑" w:hAnsi="微软雅黑"/>
        </w:rPr>
      </w:pPr>
      <w:r w:rsidRPr="000938E3">
        <w:rPr>
          <w:rFonts w:ascii="微软雅黑" w:eastAsia="微软雅黑" w:hAnsi="微软雅黑"/>
        </w:rPr>
        <w:t>给用户展示的网站logo和文字</w:t>
      </w:r>
      <w:r w:rsidR="007A257F" w:rsidRPr="000938E3">
        <w:rPr>
          <w:rFonts w:ascii="微软雅黑" w:eastAsia="微软雅黑" w:hAnsi="微软雅黑"/>
        </w:rPr>
        <w:t>（用于在第三方登陆的时候给用户直观的展（装）示（逼））</w:t>
      </w:r>
      <w:r w:rsidR="000C0E6D" w:rsidRPr="000938E3">
        <w:rPr>
          <w:rFonts w:ascii="微软雅黑" w:eastAsia="微软雅黑" w:hAnsi="微软雅黑" w:hint="eastAsia"/>
        </w:rPr>
        <w:t>;</w:t>
      </w:r>
    </w:p>
    <w:p w:rsidR="00DE5614" w:rsidRPr="000938E3" w:rsidRDefault="00DE5614" w:rsidP="000938E3">
      <w:pPr>
        <w:pStyle w:val="a4"/>
        <w:numPr>
          <w:ilvl w:val="1"/>
          <w:numId w:val="4"/>
        </w:numPr>
        <w:rPr>
          <w:rFonts w:ascii="微软雅黑" w:eastAsia="微软雅黑" w:hAnsi="微软雅黑"/>
        </w:rPr>
      </w:pPr>
      <w:r w:rsidRPr="000938E3">
        <w:rPr>
          <w:rFonts w:ascii="微软雅黑" w:eastAsia="微软雅黑" w:hAnsi="微软雅黑"/>
        </w:rPr>
        <w:t>登陆成功后，跳</w:t>
      </w:r>
      <w:r w:rsidR="00F85BF3" w:rsidRPr="000938E3">
        <w:rPr>
          <w:rFonts w:ascii="微软雅黑" w:eastAsia="微软雅黑" w:hAnsi="微软雅黑"/>
        </w:rPr>
        <w:t>回</w:t>
      </w:r>
      <w:r w:rsidRPr="000938E3">
        <w:rPr>
          <w:rFonts w:ascii="微软雅黑" w:eastAsia="微软雅黑" w:hAnsi="微软雅黑"/>
        </w:rPr>
        <w:t>的URL</w:t>
      </w:r>
      <w:r w:rsidR="00ED469B" w:rsidRPr="000938E3">
        <w:rPr>
          <w:rFonts w:ascii="微软雅黑" w:eastAsia="微软雅黑" w:hAnsi="微软雅黑"/>
        </w:rPr>
        <w:t>（用于获取并使用登陆用户的相关信息）</w:t>
      </w:r>
      <w:r w:rsidR="000C0E6D" w:rsidRPr="000938E3">
        <w:rPr>
          <w:rFonts w:ascii="微软雅黑" w:eastAsia="微软雅黑" w:hAnsi="微软雅黑" w:hint="eastAsia"/>
        </w:rPr>
        <w:t>;</w:t>
      </w:r>
    </w:p>
    <w:p w:rsidR="00DE5614" w:rsidRDefault="00F85BF3" w:rsidP="00A64B3F">
      <w:pPr>
        <w:ind w:rightChars="723" w:right="1591" w:firstLineChars="193" w:firstLine="4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申请成功之后，第三方平台会提供给你对应的</w:t>
      </w:r>
      <w:r>
        <w:rPr>
          <w:rFonts w:ascii="微软雅黑" w:eastAsia="微软雅黑" w:hAnsi="微软雅黑"/>
        </w:rPr>
        <w:t>AppID以及</w:t>
      </w:r>
      <w:r w:rsidR="00466F0A">
        <w:rPr>
          <w:rFonts w:ascii="微软雅黑" w:eastAsia="微软雅黑" w:hAnsi="微软雅黑"/>
        </w:rPr>
        <w:t>App</w:t>
      </w:r>
      <w:r w:rsidRPr="00DE5614">
        <w:rPr>
          <w:rFonts w:ascii="微软雅黑" w:eastAsia="微软雅黑" w:hAnsi="微软雅黑"/>
        </w:rPr>
        <w:t>Secret</w:t>
      </w:r>
      <w:r>
        <w:rPr>
          <w:rFonts w:ascii="微软雅黑" w:eastAsia="微软雅黑" w:hAnsi="微软雅黑"/>
        </w:rPr>
        <w:t>，用以后台进行额外的操作。基本上操作</w:t>
      </w:r>
      <w:r w:rsidR="007A257F">
        <w:rPr>
          <w:rFonts w:ascii="微软雅黑" w:eastAsia="微软雅黑" w:hAnsi="微软雅黑"/>
        </w:rPr>
        <w:t>按照官方api的顺序</w:t>
      </w:r>
      <w:r w:rsidR="00B17A0C">
        <w:rPr>
          <w:rFonts w:ascii="微软雅黑" w:eastAsia="微软雅黑" w:hAnsi="微软雅黑"/>
        </w:rPr>
        <w:t>一步一步</w:t>
      </w:r>
      <w:r w:rsidR="007A257F">
        <w:rPr>
          <w:rFonts w:ascii="微软雅黑" w:eastAsia="微软雅黑" w:hAnsi="微软雅黑"/>
        </w:rPr>
        <w:t>来就可以了惹，</w:t>
      </w:r>
      <w:r w:rsidR="00CA385A">
        <w:rPr>
          <w:rFonts w:ascii="微软雅黑" w:eastAsia="微软雅黑" w:hAnsi="微软雅黑"/>
        </w:rPr>
        <w:t>这里</w:t>
      </w:r>
      <w:r w:rsidR="007A257F">
        <w:rPr>
          <w:rFonts w:ascii="微软雅黑" w:eastAsia="微软雅黑" w:hAnsi="微软雅黑"/>
        </w:rPr>
        <w:t>就不再赘述了~</w:t>
      </w:r>
      <w:r w:rsidR="009C6AC3">
        <w:rPr>
          <w:rFonts w:ascii="微软雅黑" w:eastAsia="微软雅黑" w:hAnsi="微软雅黑"/>
        </w:rPr>
        <w:t>（请掌握基本的英语阅读能力…）</w:t>
      </w:r>
    </w:p>
    <w:p w:rsidR="00E243C9" w:rsidRPr="00877630" w:rsidRDefault="00E243C9" w:rsidP="00BE537A">
      <w:pPr>
        <w:ind w:firstLineChars="193" w:firstLine="425"/>
        <w:rPr>
          <w:rFonts w:ascii="微软雅黑" w:eastAsia="微软雅黑" w:hAnsi="微软雅黑"/>
        </w:rPr>
      </w:pPr>
    </w:p>
    <w:p w:rsidR="008461A3" w:rsidRPr="00451C39" w:rsidRDefault="008461A3" w:rsidP="00E70810">
      <w:pPr>
        <w:pStyle w:val="1"/>
        <w:spacing w:line="360" w:lineRule="auto"/>
        <w:rPr>
          <w:rFonts w:ascii="微软雅黑" w:eastAsia="微软雅黑" w:hAnsi="微软雅黑"/>
        </w:rPr>
      </w:pPr>
      <w:r w:rsidRPr="00451C39">
        <w:rPr>
          <w:rFonts w:ascii="微软雅黑" w:eastAsia="微软雅黑" w:hAnsi="微软雅黑"/>
        </w:rPr>
        <w:t>二</w:t>
      </w:r>
      <w:r w:rsidR="005B29D9" w:rsidRPr="00451C39">
        <w:rPr>
          <w:rFonts w:ascii="微软雅黑" w:eastAsia="微软雅黑" w:hAnsi="微软雅黑" w:hint="eastAsia"/>
        </w:rPr>
        <w:t xml:space="preserve"> </w:t>
      </w:r>
      <w:r w:rsidRPr="00451C39">
        <w:rPr>
          <w:rFonts w:ascii="微软雅黑" w:eastAsia="微软雅黑" w:hAnsi="微软雅黑"/>
        </w:rPr>
        <w:t>根据规范添加页面登录样式</w:t>
      </w:r>
      <w:r w:rsidR="00545545" w:rsidRPr="00451C39">
        <w:rPr>
          <w:rFonts w:ascii="微软雅黑" w:eastAsia="微软雅黑" w:hAnsi="微软雅黑"/>
        </w:rPr>
        <w:t>，跳转到第三方登陆页面登陆并获取授权后，返回原指定页面（或请求）</w:t>
      </w:r>
    </w:p>
    <w:p w:rsidR="008461A3" w:rsidRDefault="00266700" w:rsidP="00BE537A">
      <w:pPr>
        <w:ind w:firstLineChars="193" w:firstLine="42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简单点讲就是在页面上添加登录Button，并通过点击触发跳转到第三方的请求。Google</w:t>
      </w:r>
      <w:r w:rsidR="00FF780D">
        <w:rPr>
          <w:rFonts w:ascii="微软雅黑" w:eastAsia="微软雅黑" w:hAnsi="微软雅黑"/>
        </w:rPr>
        <w:t>+</w:t>
      </w:r>
      <w:r>
        <w:rPr>
          <w:rFonts w:ascii="微软雅黑" w:eastAsia="微软雅黑" w:hAnsi="微软雅黑"/>
        </w:rPr>
        <w:t>以及</w:t>
      </w:r>
      <w:r>
        <w:rPr>
          <w:rFonts w:ascii="微软雅黑" w:eastAsia="微软雅黑" w:hAnsi="微软雅黑" w:hint="eastAsia"/>
        </w:rPr>
        <w:t>F</w:t>
      </w:r>
      <w:r w:rsidRPr="00BE537A">
        <w:rPr>
          <w:rFonts w:ascii="微软雅黑" w:eastAsia="微软雅黑" w:hAnsi="微软雅黑" w:hint="eastAsia"/>
        </w:rPr>
        <w:t>acebook</w:t>
      </w:r>
      <w:r>
        <w:rPr>
          <w:rFonts w:ascii="微软雅黑" w:eastAsia="微软雅黑" w:hAnsi="微软雅黑" w:hint="eastAsia"/>
        </w:rPr>
        <w:t>在</w:t>
      </w:r>
      <w:r w:rsidR="0081464C">
        <w:rPr>
          <w:rFonts w:ascii="微软雅黑" w:eastAsia="微软雅黑" w:hAnsi="微软雅黑" w:hint="eastAsia"/>
        </w:rPr>
        <w:t>大体上逻辑一致，在细节上实现略有不同。</w:t>
      </w:r>
    </w:p>
    <w:p w:rsidR="0081464C" w:rsidRDefault="007C0650" w:rsidP="00BE537A">
      <w:pPr>
        <w:ind w:firstLineChars="193" w:firstLine="425"/>
        <w:rPr>
          <w:rFonts w:ascii="微软雅黑" w:eastAsia="微软雅黑" w:hAnsi="微软雅黑"/>
        </w:rPr>
      </w:pPr>
      <w:r w:rsidRPr="005B5E59">
        <w:rPr>
          <w:rFonts w:ascii="微软雅黑" w:eastAsia="微软雅黑" w:hAnsi="微软雅黑"/>
          <w:b/>
          <w:color w:val="4472C4" w:themeColor="accent5"/>
        </w:rPr>
        <w:t>Google</w:t>
      </w:r>
      <w:r w:rsidR="00FF780D" w:rsidRPr="005B5E59">
        <w:rPr>
          <w:rFonts w:ascii="微软雅黑" w:eastAsia="微软雅黑" w:hAnsi="微软雅黑"/>
          <w:b/>
          <w:color w:val="4472C4" w:themeColor="accent5"/>
        </w:rPr>
        <w:t>+</w:t>
      </w:r>
      <w:r w:rsidR="001104F0" w:rsidRPr="005B5E59">
        <w:rPr>
          <w:rFonts w:ascii="微软雅黑" w:eastAsia="微软雅黑" w:hAnsi="微软雅黑"/>
          <w:b/>
          <w:color w:val="4472C4" w:themeColor="accent5"/>
        </w:rPr>
        <w:t>登录</w:t>
      </w:r>
      <w:r w:rsidR="001104F0"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/>
        </w:rPr>
        <w:t>会引用自己封装的js（</w:t>
      </w:r>
      <w:r w:rsidR="009405B5" w:rsidRPr="009405B5">
        <w:rPr>
          <w:rFonts w:ascii="微软雅黑" w:eastAsia="微软雅黑" w:hAnsi="微软雅黑"/>
        </w:rPr>
        <w:t>&lt;script src="</w:t>
      </w:r>
      <w:r w:rsidR="009405B5" w:rsidRPr="007C0650">
        <w:rPr>
          <w:rFonts w:ascii="微软雅黑" w:eastAsia="微软雅黑" w:hAnsi="微软雅黑"/>
        </w:rPr>
        <w:t>https://apis.google.com/js/platform.js</w:t>
      </w:r>
      <w:r w:rsidR="009405B5" w:rsidRPr="009405B5">
        <w:rPr>
          <w:rFonts w:ascii="微软雅黑" w:eastAsia="微软雅黑" w:hAnsi="微软雅黑"/>
        </w:rPr>
        <w:t>" defer async="true"&gt;&lt;/script&gt;</w:t>
      </w:r>
      <w:r>
        <w:rPr>
          <w:rFonts w:ascii="微软雅黑" w:eastAsia="微软雅黑" w:hAnsi="微软雅黑"/>
        </w:rPr>
        <w:t>）来实现登录操作</w:t>
      </w:r>
      <w:r w:rsidR="005200C9">
        <w:rPr>
          <w:rFonts w:ascii="微软雅黑" w:eastAsia="微软雅黑" w:hAnsi="微软雅黑"/>
        </w:rPr>
        <w:t>（</w:t>
      </w:r>
      <w:r w:rsidR="005200C9" w:rsidRPr="00A46918">
        <w:rPr>
          <w:rFonts w:ascii="Consolas" w:hAnsi="Consolas" w:cs="Consolas"/>
          <w:color w:val="4472C4" w:themeColor="accent5"/>
          <w:sz w:val="24"/>
          <w:szCs w:val="24"/>
        </w:rPr>
        <w:t>gapi</w:t>
      </w:r>
      <w:r w:rsidR="005200C9">
        <w:rPr>
          <w:rFonts w:ascii="微软雅黑" w:eastAsia="微软雅黑" w:hAnsi="微软雅黑"/>
        </w:rPr>
        <w:t>）</w:t>
      </w:r>
      <w:r w:rsidR="00877630">
        <w:rPr>
          <w:rFonts w:ascii="微软雅黑" w:eastAsia="微软雅黑" w:hAnsi="微软雅黑"/>
        </w:rPr>
        <w:t>，并提供了多种登陆实现方案可供选择。这里</w:t>
      </w:r>
      <w:r>
        <w:rPr>
          <w:rFonts w:ascii="微软雅黑" w:eastAsia="微软雅黑" w:hAnsi="微软雅黑"/>
        </w:rPr>
        <w:t>贴一下，我目前项目中实现的方案</w:t>
      </w:r>
      <w:r w:rsidR="009E5236">
        <w:rPr>
          <w:rFonts w:ascii="微软雅黑" w:eastAsia="微软雅黑" w:hAnsi="微软雅黑"/>
        </w:rPr>
        <w:t>，仅供参考。</w:t>
      </w:r>
    </w:p>
    <w:p w:rsidR="00FF780D" w:rsidRPr="00C67B45" w:rsidRDefault="00C67B45" w:rsidP="00C67B45">
      <w:pPr>
        <w:ind w:left="4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="00FF780D" w:rsidRPr="00C67B45">
        <w:rPr>
          <w:rFonts w:ascii="微软雅黑" w:eastAsia="微软雅黑" w:hAnsi="微软雅黑" w:hint="eastAsia"/>
        </w:rPr>
        <w:t>在对应页面引用</w:t>
      </w:r>
      <w:r w:rsidR="00FF780D" w:rsidRPr="00C67B45">
        <w:rPr>
          <w:rFonts w:ascii="微软雅黑" w:eastAsia="微软雅黑" w:hAnsi="微软雅黑"/>
        </w:rPr>
        <w:t>Google第三方js。</w:t>
      </w:r>
      <w:hyperlink r:id="rId8" w:history="1">
        <w:r w:rsidR="00FF780D" w:rsidRPr="00C67B45">
          <w:rPr>
            <w:rStyle w:val="ab"/>
            <w:rFonts w:ascii="微软雅黑" w:eastAsia="微软雅黑" w:hAnsi="微软雅黑"/>
          </w:rPr>
          <w:t>https://apis.google.com/js/api:client.js</w:t>
        </w:r>
      </w:hyperlink>
      <w:r w:rsidR="00FF780D" w:rsidRPr="00C67B45">
        <w:rPr>
          <w:rFonts w:ascii="微软雅黑" w:eastAsia="微软雅黑" w:hAnsi="微软雅黑"/>
        </w:rPr>
        <w:t>（这里的js其实和官方最新的platform.js内容是一样的…吧~）</w:t>
      </w:r>
    </w:p>
    <w:p w:rsidR="00FF780D" w:rsidRPr="00C67B45" w:rsidRDefault="00C67B45" w:rsidP="00C67B45">
      <w:pPr>
        <w:ind w:left="4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FF780D" w:rsidRPr="00C67B45">
        <w:rPr>
          <w:rFonts w:ascii="微软雅黑" w:eastAsia="微软雅黑" w:hAnsi="微软雅黑"/>
        </w:rPr>
        <w:t>页面定义Google+登录的按钮样式（这里谷歌有内置的规范按钮样式可以直接调用，不用自己定义）</w:t>
      </w:r>
    </w:p>
    <w:p w:rsidR="00FF780D" w:rsidRPr="00C67B45" w:rsidRDefault="00FF780D" w:rsidP="00C67B45">
      <w:pPr>
        <w:ind w:left="425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0406409" wp14:editId="23F1860D">
            <wp:extent cx="2190750" cy="30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B45">
        <w:rPr>
          <w:rFonts w:ascii="微软雅黑" w:eastAsia="微软雅黑" w:hAnsi="微软雅黑" w:hint="eastAsia"/>
        </w:rPr>
        <w:t>（</w:t>
      </w:r>
      <w:r w:rsidRPr="00C67B45">
        <w:rPr>
          <w:rFonts w:ascii="微软雅黑" w:eastAsia="微软雅黑" w:hAnsi="微软雅黑"/>
        </w:rPr>
        <w:t>id="</w:t>
      </w:r>
      <w:r w:rsidRPr="00C67B45">
        <w:rPr>
          <w:rFonts w:ascii="微软雅黑" w:eastAsia="微软雅黑" w:hAnsi="微软雅黑"/>
          <w:color w:val="4472C4" w:themeColor="accent5"/>
        </w:rPr>
        <w:t>googleLogin</w:t>
      </w:r>
      <w:r w:rsidRPr="00C67B45">
        <w:rPr>
          <w:rFonts w:ascii="微软雅黑" w:eastAsia="微软雅黑" w:hAnsi="微软雅黑"/>
        </w:rPr>
        <w:t>"</w:t>
      </w:r>
      <w:r w:rsidRPr="00C67B45">
        <w:rPr>
          <w:rFonts w:ascii="微软雅黑" w:eastAsia="微软雅黑" w:hAnsi="微软雅黑" w:hint="eastAsia"/>
        </w:rPr>
        <w:t>）</w:t>
      </w:r>
    </w:p>
    <w:p w:rsidR="00FF780D" w:rsidRPr="00C67B45" w:rsidRDefault="00C67B45" w:rsidP="00C67B45">
      <w:pPr>
        <w:ind w:left="4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="00FF780D" w:rsidRPr="00C67B45">
        <w:rPr>
          <w:rFonts w:ascii="微软雅黑" w:eastAsia="微软雅黑" w:hAnsi="微软雅黑" w:hint="eastAsia"/>
        </w:rPr>
        <w:t>根据引用的第三方js提供的api，作如下初始化操作：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49"/>
      </w:tblGrid>
      <w:tr w:rsidR="00FF780D" w:rsidTr="00AD08A1">
        <w:tc>
          <w:tcPr>
            <w:tcW w:w="11340" w:type="dxa"/>
          </w:tcPr>
          <w:p w:rsidR="00FF780D" w:rsidRPr="00C67B45" w:rsidRDefault="00FF780D" w:rsidP="00AD08A1">
            <w:pPr>
              <w:widowControl w:val="0"/>
              <w:autoSpaceDE w:val="0"/>
              <w:autoSpaceDN w:val="0"/>
              <w:adjustRightInd w:val="0"/>
              <w:ind w:left="425"/>
              <w:rPr>
                <w:rFonts w:ascii="Consolas" w:hAnsi="Consolas" w:cs="Consolas"/>
                <w:sz w:val="24"/>
                <w:szCs w:val="24"/>
              </w:rPr>
            </w:pPr>
            <w:r w:rsidRPr="00C67B45">
              <w:rPr>
                <w:rFonts w:ascii="Consolas" w:hAnsi="Consolas" w:cs="Consolas"/>
                <w:color w:val="000000"/>
                <w:sz w:val="24"/>
                <w:szCs w:val="24"/>
              </w:rPr>
              <w:t>auth2 = gapi.auth2.init({</w:t>
            </w:r>
          </w:p>
          <w:p w:rsidR="00FF780D" w:rsidRPr="00C67B45" w:rsidRDefault="00FF780D" w:rsidP="00AD08A1">
            <w:pPr>
              <w:widowControl w:val="0"/>
              <w:autoSpaceDE w:val="0"/>
              <w:autoSpaceDN w:val="0"/>
              <w:adjustRightInd w:val="0"/>
              <w:ind w:left="425"/>
              <w:rPr>
                <w:rFonts w:ascii="Consolas" w:hAnsi="Consolas" w:cs="Consolas"/>
                <w:sz w:val="24"/>
                <w:szCs w:val="24"/>
              </w:rPr>
            </w:pPr>
            <w:r w:rsidRPr="00C67B45">
              <w:rPr>
                <w:rFonts w:ascii="Consolas" w:hAnsi="Consolas" w:cs="Consolas"/>
                <w:color w:val="000000"/>
                <w:sz w:val="24"/>
                <w:szCs w:val="24"/>
              </w:rPr>
              <w:t>client_id: clientID,</w:t>
            </w:r>
            <w:r w:rsidRPr="00C67B45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C67B45"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 w:rsidRPr="00C67B45">
              <w:rPr>
                <w:rFonts w:ascii="微软雅黑" w:eastAsia="微软雅黑" w:hAnsi="微软雅黑" w:cs="Consolas"/>
                <w:color w:val="3F7F5F"/>
                <w:sz w:val="24"/>
                <w:szCs w:val="24"/>
              </w:rPr>
              <w:t>第一步申请的时候，提供给你的appid</w:t>
            </w:r>
          </w:p>
          <w:p w:rsidR="00FF780D" w:rsidRPr="00C67B45" w:rsidRDefault="00FF780D" w:rsidP="00AD08A1">
            <w:pPr>
              <w:widowControl w:val="0"/>
              <w:autoSpaceDE w:val="0"/>
              <w:autoSpaceDN w:val="0"/>
              <w:adjustRightInd w:val="0"/>
              <w:ind w:left="425"/>
              <w:rPr>
                <w:rFonts w:ascii="Consolas" w:hAnsi="Consolas" w:cs="Consolas"/>
                <w:sz w:val="24"/>
                <w:szCs w:val="24"/>
              </w:rPr>
            </w:pPr>
            <w:r w:rsidRPr="00C67B45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cookiepolicy: </w:t>
            </w:r>
            <w:r w:rsidRPr="00C67B45">
              <w:rPr>
                <w:rFonts w:ascii="Consolas" w:hAnsi="Consolas" w:cs="Consolas"/>
                <w:color w:val="2A00FF"/>
                <w:sz w:val="24"/>
                <w:szCs w:val="24"/>
              </w:rPr>
              <w:t>'single_host_origin'</w:t>
            </w:r>
            <w:r w:rsidRPr="00C67B45"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FF780D" w:rsidRPr="00C67B45" w:rsidRDefault="00FF780D" w:rsidP="00AD08A1">
            <w:pPr>
              <w:widowControl w:val="0"/>
              <w:autoSpaceDE w:val="0"/>
              <w:autoSpaceDN w:val="0"/>
              <w:adjustRightInd w:val="0"/>
              <w:ind w:left="425"/>
              <w:rPr>
                <w:rFonts w:ascii="Consolas" w:hAnsi="Consolas" w:cs="Consolas"/>
                <w:sz w:val="24"/>
                <w:szCs w:val="24"/>
              </w:rPr>
            </w:pPr>
            <w:r w:rsidRPr="00C67B45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scope: </w:t>
            </w:r>
            <w:r w:rsidRPr="00C67B45">
              <w:rPr>
                <w:rFonts w:ascii="Consolas" w:hAnsi="Consolas" w:cs="Consolas"/>
                <w:color w:val="2A00FF"/>
                <w:sz w:val="24"/>
                <w:szCs w:val="24"/>
              </w:rPr>
              <w:t>'https://www.googleapis.com/auth/plus.login https://www.googleapis.com/auth/userinfo.email'</w:t>
            </w:r>
            <w:r w:rsidRPr="00C67B45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C67B45"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 w:rsidRPr="00C67B45">
              <w:rPr>
                <w:rFonts w:ascii="微软雅黑" w:eastAsia="微软雅黑" w:hAnsi="微软雅黑" w:cs="Consolas"/>
                <w:color w:val="3F7F5F"/>
                <w:sz w:val="24"/>
                <w:szCs w:val="24"/>
              </w:rPr>
              <w:t>需要获取的用户信息领域</w:t>
            </w:r>
          </w:p>
          <w:p w:rsidR="00FF780D" w:rsidRPr="00C67B45" w:rsidRDefault="00FF780D" w:rsidP="00AD08A1">
            <w:pPr>
              <w:ind w:left="425"/>
              <w:rPr>
                <w:rFonts w:ascii="微软雅黑" w:eastAsia="微软雅黑" w:hAnsi="微软雅黑"/>
              </w:rPr>
            </w:pPr>
            <w:r w:rsidRPr="00C67B45">
              <w:rPr>
                <w:rFonts w:ascii="Consolas" w:hAnsi="Consolas" w:cs="Consolas"/>
                <w:color w:val="000000"/>
                <w:sz w:val="24"/>
                <w:szCs w:val="24"/>
              </w:rPr>
              <w:t>});</w:t>
            </w:r>
          </w:p>
        </w:tc>
      </w:tr>
    </w:tbl>
    <w:p w:rsidR="00FF780D" w:rsidRPr="00C67B45" w:rsidRDefault="00C67B45" w:rsidP="00C67B45">
      <w:pPr>
        <w:ind w:left="4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</w:t>
      </w:r>
      <w:r w:rsidR="00FF780D" w:rsidRPr="00C67B45">
        <w:rPr>
          <w:rFonts w:ascii="微软雅黑" w:eastAsia="微软雅黑" w:hAnsi="微软雅黑" w:hint="eastAsia"/>
        </w:rPr>
        <w:t>初始化后，接着需要对你定义的按钮绑定鼠标点击事件，作如下操作：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F780D" w:rsidTr="00AD08A1">
        <w:tc>
          <w:tcPr>
            <w:tcW w:w="11340" w:type="dxa"/>
          </w:tcPr>
          <w:p w:rsidR="00FF780D" w:rsidRPr="00C67B45" w:rsidRDefault="00FF780D" w:rsidP="00AD08A1">
            <w:pPr>
              <w:ind w:left="425"/>
              <w:rPr>
                <w:rFonts w:ascii="微软雅黑" w:eastAsia="微软雅黑" w:hAnsi="微软雅黑"/>
              </w:rPr>
            </w:pPr>
            <w:r w:rsidRPr="00C67B45">
              <w:rPr>
                <w:rFonts w:ascii="Consolas" w:hAnsi="Consolas" w:cs="Consolas"/>
                <w:color w:val="000000"/>
                <w:sz w:val="24"/>
                <w:szCs w:val="24"/>
              </w:rPr>
              <w:t>auth2.attachClickHandler(</w:t>
            </w:r>
            <w:r w:rsidRPr="00C67B45">
              <w:rPr>
                <w:rFonts w:ascii="Consolas" w:hAnsi="Consolas" w:cs="Consolas"/>
                <w:color w:val="4472C4" w:themeColor="accent5"/>
                <w:sz w:val="24"/>
                <w:szCs w:val="24"/>
              </w:rPr>
              <w:t>'googleLogin'</w:t>
            </w:r>
            <w:r w:rsidRPr="00C67B45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{}, startApp.onSuccess, startApp.onFailure); </w:t>
            </w:r>
            <w:r w:rsidRPr="00C67B45">
              <w:rPr>
                <w:rFonts w:ascii="Consolas" w:hAnsi="Consolas" w:cs="Consolas"/>
                <w:color w:val="3F7F5F"/>
                <w:sz w:val="24"/>
                <w:szCs w:val="24"/>
              </w:rPr>
              <w:t>//googleLogin</w:t>
            </w:r>
            <w:r w:rsidRPr="00C67B45">
              <w:rPr>
                <w:rFonts w:ascii="微软雅黑" w:eastAsia="微软雅黑" w:hAnsi="微软雅黑" w:cs="Consolas"/>
                <w:color w:val="3F7F5F"/>
                <w:sz w:val="24"/>
                <w:szCs w:val="24"/>
              </w:rPr>
              <w:t>为按钮的ID</w:t>
            </w:r>
          </w:p>
        </w:tc>
      </w:tr>
    </w:tbl>
    <w:p w:rsidR="00FE4130" w:rsidRPr="00C67B45" w:rsidRDefault="00C67B45" w:rsidP="00C67B45">
      <w:pPr>
        <w:ind w:left="42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5.</w:t>
      </w:r>
      <w:r w:rsidR="00FE4130" w:rsidRPr="00C67B45">
        <w:rPr>
          <w:rFonts w:ascii="微软雅黑" w:eastAsia="微软雅黑" w:hAnsi="微软雅黑" w:hint="eastAsia"/>
        </w:rPr>
        <w:t>做完这些之后就等用户点击（上钩）啦~</w:t>
      </w:r>
      <w:bookmarkStart w:id="0" w:name="_GoBack"/>
      <w:r w:rsidR="00FE4130" w:rsidRPr="00C67B45">
        <w:rPr>
          <w:rFonts w:ascii="微软雅黑" w:eastAsia="微软雅黑" w:hAnsi="微软雅黑" w:hint="eastAsia"/>
        </w:rPr>
        <w:t>这里需要注意下</w:t>
      </w:r>
      <w:r w:rsidR="00FE4130" w:rsidRPr="00C67B45">
        <w:rPr>
          <w:rFonts w:ascii="Consolas" w:hAnsi="Consolas" w:cs="Consolas"/>
          <w:color w:val="000000"/>
          <w:sz w:val="24"/>
          <w:szCs w:val="24"/>
        </w:rPr>
        <w:t>startApp.onSuccess</w:t>
      </w:r>
      <w:r w:rsidR="00FE4130" w:rsidRPr="001D6F32">
        <w:rPr>
          <w:rFonts w:ascii="微软雅黑" w:eastAsia="微软雅黑" w:hAnsi="微软雅黑" w:cs="Consolas"/>
          <w:color w:val="000000"/>
          <w:szCs w:val="22"/>
        </w:rPr>
        <w:t>以及</w:t>
      </w:r>
      <w:r w:rsidR="00FE4130" w:rsidRPr="00C67B45">
        <w:rPr>
          <w:rFonts w:ascii="Consolas" w:hAnsi="Consolas" w:cs="Consolas"/>
          <w:color w:val="000000"/>
          <w:sz w:val="24"/>
          <w:szCs w:val="24"/>
        </w:rPr>
        <w:t>startApp.onFailure</w:t>
      </w:r>
      <w:r w:rsidR="00FE4130" w:rsidRPr="001D6F32">
        <w:rPr>
          <w:rFonts w:ascii="微软雅黑" w:eastAsia="微软雅黑" w:hAnsi="微软雅黑" w:cs="Consolas"/>
          <w:color w:val="000000"/>
          <w:szCs w:val="22"/>
        </w:rPr>
        <w:t>方法</w:t>
      </w:r>
      <w:r w:rsidR="00FE4130" w:rsidRPr="00C67B45">
        <w:rPr>
          <w:rFonts w:ascii="微软雅黑" w:eastAsia="微软雅黑" w:hAnsi="微软雅黑" w:cs="Consolas"/>
          <w:color w:val="000000"/>
          <w:sz w:val="24"/>
          <w:szCs w:val="24"/>
        </w:rPr>
        <w:t>，</w:t>
      </w:r>
      <w:r w:rsidR="00FE4130" w:rsidRPr="001D6F32">
        <w:rPr>
          <w:rFonts w:ascii="微软雅黑" w:eastAsia="微软雅黑" w:hAnsi="微软雅黑" w:cs="Consolas"/>
          <w:color w:val="000000"/>
          <w:szCs w:val="22"/>
        </w:rPr>
        <w:t>这里是在谷歌成功登陆之后的回调函数。在</w:t>
      </w:r>
      <w:r w:rsidR="00FE4130" w:rsidRPr="00C67B45">
        <w:rPr>
          <w:rFonts w:ascii="Consolas" w:hAnsi="Consolas" w:cs="Consolas"/>
          <w:color w:val="000000"/>
          <w:sz w:val="24"/>
          <w:szCs w:val="24"/>
        </w:rPr>
        <w:t>onSuccess</w:t>
      </w:r>
      <w:r w:rsidR="00FE4130" w:rsidRPr="001D6F32">
        <w:rPr>
          <w:rFonts w:ascii="微软雅黑" w:eastAsia="微软雅黑" w:hAnsi="微软雅黑" w:cs="Consolas"/>
          <w:color w:val="000000"/>
          <w:szCs w:val="22"/>
        </w:rPr>
        <w:t>里</w:t>
      </w:r>
      <w:r w:rsidR="00507A3E" w:rsidRPr="001D6F32">
        <w:rPr>
          <w:rFonts w:ascii="微软雅黑" w:eastAsia="微软雅黑" w:hAnsi="微软雅黑" w:cs="Consolas"/>
          <w:color w:val="000000"/>
          <w:szCs w:val="22"/>
        </w:rPr>
        <w:t>第三方已经登录并返回，</w:t>
      </w:r>
      <w:r w:rsidR="00FE4130" w:rsidRPr="001D6F32">
        <w:rPr>
          <w:rFonts w:ascii="微软雅黑" w:eastAsia="微软雅黑" w:hAnsi="微软雅黑" w:cs="Consolas"/>
          <w:color w:val="000000"/>
          <w:szCs w:val="22"/>
        </w:rPr>
        <w:t>我们已经可以根据接口</w:t>
      </w:r>
      <w:r w:rsidR="00FE4130" w:rsidRPr="00C67B45">
        <w:rPr>
          <w:rFonts w:ascii="Consolas" w:eastAsia="微软雅黑" w:hAnsi="Consolas" w:cs="Consolas"/>
          <w:color w:val="000000"/>
          <w:sz w:val="24"/>
          <w:szCs w:val="24"/>
        </w:rPr>
        <w:t>api</w:t>
      </w:r>
      <w:r w:rsidR="00FE4130" w:rsidRPr="001D6F32">
        <w:rPr>
          <w:rFonts w:ascii="微软雅黑" w:eastAsia="微软雅黑" w:hAnsi="微软雅黑" w:cs="Consolas"/>
          <w:color w:val="000000"/>
          <w:szCs w:val="22"/>
        </w:rPr>
        <w:t>获取想要的用户信息了，而在</w:t>
      </w:r>
      <w:r w:rsidR="00FE4130" w:rsidRPr="00C67B45">
        <w:rPr>
          <w:rFonts w:ascii="Consolas" w:hAnsi="Consolas" w:cs="Consolas"/>
          <w:color w:val="000000"/>
          <w:sz w:val="24"/>
          <w:szCs w:val="24"/>
        </w:rPr>
        <w:t>onFailure</w:t>
      </w:r>
      <w:r w:rsidR="00FE4130" w:rsidRPr="001D6F32">
        <w:rPr>
          <w:rFonts w:ascii="微软雅黑" w:eastAsia="微软雅黑" w:hAnsi="微软雅黑" w:cs="Consolas"/>
          <w:color w:val="000000"/>
          <w:szCs w:val="22"/>
        </w:rPr>
        <w:t>里</w:t>
      </w:r>
      <w:r w:rsidR="00507A3E" w:rsidRPr="001D6F32">
        <w:rPr>
          <w:rFonts w:ascii="微软雅黑" w:eastAsia="微软雅黑" w:hAnsi="微软雅黑" w:cs="Consolas"/>
          <w:color w:val="000000"/>
          <w:szCs w:val="22"/>
        </w:rPr>
        <w:t>因为登录失败，</w:t>
      </w:r>
      <w:r w:rsidR="00FE4130" w:rsidRPr="001D6F32">
        <w:rPr>
          <w:rFonts w:ascii="微软雅黑" w:eastAsia="微软雅黑" w:hAnsi="微软雅黑" w:cs="Consolas"/>
          <w:color w:val="000000"/>
          <w:szCs w:val="22"/>
        </w:rPr>
        <w:t>我们可以自定义一些提示信息</w:t>
      </w:r>
      <w:r w:rsidR="00507A3E" w:rsidRPr="00C67B45">
        <w:rPr>
          <w:rFonts w:ascii="微软雅黑" w:eastAsia="微软雅黑" w:hAnsi="微软雅黑" w:cs="Consolas"/>
          <w:color w:val="000000"/>
          <w:sz w:val="24"/>
          <w:szCs w:val="24"/>
        </w:rPr>
        <w:t>。</w:t>
      </w:r>
      <w:bookmarkEnd w:id="0"/>
    </w:p>
    <w:p w:rsidR="00FF780D" w:rsidRPr="00C67B45" w:rsidRDefault="00C67B45" w:rsidP="00C67B45">
      <w:pPr>
        <w:ind w:left="4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</w:t>
      </w:r>
      <w:r w:rsidR="00C719C0" w:rsidRPr="00C67B45">
        <w:rPr>
          <w:rFonts w:ascii="微软雅黑" w:eastAsia="微软雅黑" w:hAnsi="微软雅黑" w:hint="eastAsia"/>
        </w:rPr>
        <w:t>等等</w:t>
      </w:r>
      <w:r w:rsidR="00FF780D" w:rsidRPr="00C67B45">
        <w:rPr>
          <w:rFonts w:ascii="微软雅黑" w:eastAsia="微软雅黑" w:hAnsi="微软雅黑" w:hint="eastAsia"/>
        </w:rPr>
        <w:t>！</w:t>
      </w:r>
      <w:r w:rsidR="00C719C0" w:rsidRPr="00C67B45">
        <w:rPr>
          <w:rFonts w:ascii="微软雅黑" w:eastAsia="微软雅黑" w:hAnsi="微软雅黑" w:hint="eastAsia"/>
        </w:rPr>
        <w:t>上面代码中的</w:t>
      </w:r>
      <w:r w:rsidR="00C719C0" w:rsidRPr="00C67B45">
        <w:rPr>
          <w:rFonts w:ascii="Consolas" w:hAnsi="Consolas" w:cs="Consolas"/>
          <w:color w:val="000000"/>
          <w:sz w:val="24"/>
          <w:szCs w:val="24"/>
        </w:rPr>
        <w:t>auth2</w:t>
      </w:r>
      <w:r w:rsidR="00C719C0" w:rsidRPr="00C67B45">
        <w:rPr>
          <w:rFonts w:ascii="Consolas" w:hAnsi="Consolas" w:cs="Consolas"/>
          <w:color w:val="000000"/>
          <w:sz w:val="24"/>
          <w:szCs w:val="24"/>
        </w:rPr>
        <w:t>，</w:t>
      </w:r>
      <w:r w:rsidR="00C719C0" w:rsidRPr="00C67B45">
        <w:rPr>
          <w:rFonts w:ascii="Consolas" w:hAnsi="Consolas" w:cs="Consolas"/>
          <w:color w:val="000000"/>
          <w:sz w:val="24"/>
          <w:szCs w:val="24"/>
        </w:rPr>
        <w:t>startApp</w:t>
      </w:r>
      <w:r w:rsidR="00C719C0" w:rsidRPr="00C67B45">
        <w:rPr>
          <w:rFonts w:ascii="微软雅黑" w:eastAsia="微软雅黑" w:hAnsi="微软雅黑"/>
        </w:rPr>
        <w:t>是干嘛用的啊喂！别慌，</w:t>
      </w:r>
      <w:r w:rsidR="00FF780D" w:rsidRPr="00C67B45">
        <w:rPr>
          <w:rFonts w:ascii="微软雅黑" w:eastAsia="微软雅黑" w:hAnsi="微软雅黑" w:hint="eastAsia"/>
        </w:rPr>
        <w:t>下面附上完整的js！项目开发</w:t>
      </w:r>
      <w:r w:rsidR="00BD18FD" w:rsidRPr="00C67B45">
        <w:rPr>
          <w:rFonts w:ascii="微软雅黑" w:eastAsia="微软雅黑" w:hAnsi="微软雅黑" w:hint="eastAsia"/>
        </w:rPr>
        <w:t>使用了</w:t>
      </w:r>
      <w:r w:rsidR="00277226" w:rsidRPr="00C67B45">
        <w:rPr>
          <w:rFonts w:ascii="微软雅黑" w:eastAsia="微软雅黑" w:hAnsi="微软雅黑" w:hint="eastAsia"/>
        </w:rPr>
        <w:t>R</w:t>
      </w:r>
      <w:r w:rsidR="00FF780D" w:rsidRPr="00C67B45">
        <w:rPr>
          <w:rFonts w:ascii="微软雅黑" w:eastAsia="微软雅黑" w:hAnsi="微软雅黑" w:hint="eastAsia"/>
        </w:rPr>
        <w:t>equire</w:t>
      </w:r>
      <w:r w:rsidR="00277226" w:rsidRPr="00C67B45">
        <w:rPr>
          <w:rFonts w:ascii="微软雅黑" w:eastAsia="微软雅黑" w:hAnsi="微软雅黑" w:hint="eastAsia"/>
        </w:rPr>
        <w:t>Js</w:t>
      </w:r>
      <w:r w:rsidR="00C719C0" w:rsidRPr="00C67B45">
        <w:rPr>
          <w:rFonts w:ascii="微软雅黑" w:eastAsia="微软雅黑" w:hAnsi="微软雅黑"/>
        </w:rPr>
        <w:t>，</w:t>
      </w:r>
      <w:r w:rsidR="00FB5B27" w:rsidRPr="00C67B45">
        <w:rPr>
          <w:rFonts w:ascii="微软雅黑" w:eastAsia="微软雅黑" w:hAnsi="微软雅黑"/>
        </w:rPr>
        <w:t>代码</w:t>
      </w:r>
      <w:r w:rsidR="00C719C0" w:rsidRPr="00C67B45">
        <w:rPr>
          <w:rFonts w:ascii="微软雅黑" w:eastAsia="微软雅黑" w:hAnsi="微软雅黑"/>
        </w:rPr>
        <w:t>仅供参考！</w:t>
      </w:r>
      <w:r w:rsidR="004545EE" w:rsidRPr="00C67B45">
        <w:rPr>
          <w:rFonts w:ascii="微软雅黑" w:eastAsia="微软雅黑" w:hAnsi="微软雅黑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340"/>
      </w:tblGrid>
      <w:tr w:rsidR="00FB5B27" w:rsidTr="00AD08A1">
        <w:tc>
          <w:tcPr>
            <w:tcW w:w="11340" w:type="dxa"/>
          </w:tcPr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define(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"glogin"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 [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'google'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'jquery'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],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="00A52721" w:rsidRPr="00A52721">
              <w:rPr>
                <w:rFonts w:ascii="Consolas" w:hAnsi="Consolas" w:cs="Consolas"/>
                <w:color w:val="000000"/>
                <w:sz w:val="24"/>
                <w:szCs w:val="24"/>
              </w:rPr>
              <w:t>google, $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startApp = {};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googleUser = {};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clientID =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="005E4929">
              <w:rPr>
                <w:rFonts w:ascii="Consolas" w:hAnsi="Consolas" w:cs="Consolas"/>
                <w:color w:val="2A00FF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your AppID</w:t>
            </w:r>
            <w:r w:rsidR="005E4929">
              <w:rPr>
                <w:rFonts w:ascii="Consolas" w:hAnsi="Consolas" w:cs="Consolas"/>
                <w:color w:val="2A00FF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startApp.onSuccess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(googleUser) {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profile = googleUser.getBasicProfile();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authProfile = googleUser.getAuthResponse();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userName = profile.getName();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userImage = profile.getImageUrl();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userEmail = profile.getEmail();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3369D4">
              <w:rPr>
                <w:rFonts w:ascii="Consolas" w:hAnsi="Consolas" w:cs="Consolas"/>
                <w:color w:val="4472C4" w:themeColor="accent5"/>
                <w:sz w:val="24"/>
                <w:szCs w:val="24"/>
              </w:rPr>
              <w:t>idToken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authProfile.id_token;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1F7CC1">
              <w:rPr>
                <w:rFonts w:ascii="Consolas" w:hAnsi="Consolas" w:cs="Consolas"/>
                <w:color w:val="000000"/>
                <w:sz w:val="24"/>
                <w:szCs w:val="24"/>
              </w:rPr>
              <w:t>flag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(userEmail</w:t>
            </w:r>
            <w:r w:rsidR="00BD18F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&amp;&amp; idToken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$.ajax({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url: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"/</w:t>
            </w:r>
            <w:r w:rsidR="00AD1A1A">
              <w:rPr>
                <w:rFonts w:ascii="Consolas" w:hAnsi="Consolas" w:cs="Consolas"/>
                <w:color w:val="2A00FF"/>
                <w:sz w:val="24"/>
                <w:szCs w:val="24"/>
              </w:rPr>
              <w:t>action.do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data: {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    userName: userName,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    firstName: userName,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    lastName: userName,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    email: userEmail,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    idToken: </w:t>
            </w:r>
            <w:r w:rsidRPr="00702CA2">
              <w:rPr>
                <w:rFonts w:ascii="Consolas" w:hAnsi="Consolas" w:cs="Consolas"/>
                <w:color w:val="4472C4" w:themeColor="accent5"/>
                <w:sz w:val="24"/>
                <w:szCs w:val="24"/>
              </w:rPr>
              <w:t>idToken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    userType: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'3'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},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dataType: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"json"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tyep: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"post"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success: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(data) {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(data.success ==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    </w:t>
            </w:r>
            <w:r w:rsidR="004B05C3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window.location.reload(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    }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        </w:t>
            </w:r>
            <w:r w:rsidRPr="00BB16F4">
              <w:rPr>
                <w:rFonts w:ascii="Consolas" w:hAnsi="Consolas" w:cs="Consolas"/>
                <w:color w:val="000000"/>
                <w:sz w:val="24"/>
                <w:szCs w:val="24"/>
              </w:rPr>
              <w:t>flag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    }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}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});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(!</w:t>
            </w:r>
            <w:r w:rsidRPr="00BB16F4">
              <w:rPr>
                <w:rFonts w:ascii="Consolas" w:hAnsi="Consolas" w:cs="Consolas"/>
                <w:color w:val="000000"/>
                <w:sz w:val="24"/>
                <w:szCs w:val="24"/>
              </w:rPr>
              <w:t>flag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</w:t>
            </w:r>
            <w:r w:rsidR="00216D6B">
              <w:rPr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.alert(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="00507A3E">
              <w:rPr>
                <w:rFonts w:ascii="Consolas" w:hAnsi="Consolas" w:cs="Consolas"/>
                <w:color w:val="2A00FF"/>
                <w:sz w:val="24"/>
                <w:szCs w:val="24"/>
              </w:rPr>
              <w:t>XXX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."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};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startApp.onFailure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(error) {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console.log(error);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="00216D6B">
              <w:rPr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.alert(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="00507A3E">
              <w:rPr>
                <w:rFonts w:ascii="Consolas" w:hAnsi="Consolas" w:cs="Consolas"/>
                <w:color w:val="2A00FF"/>
                <w:sz w:val="24"/>
                <w:szCs w:val="24"/>
              </w:rPr>
              <w:t>XXX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."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};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startApp.init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 {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gapi.load(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'auth2'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 {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auth2 = gapi.auth2.init({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client_id: clientID,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cookiepolicy: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'single_host_origin'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scope: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'https://www.googleapis.com/auth/plus.login https://www.googleapis.com/auth/userinfo.email'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});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auth2.attachClickHandler(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'googleLogin'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 {}, startApp.onSuccess, startApp.onFailure);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});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};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startApp;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});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require([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"glogin"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],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(main) {</w:t>
            </w:r>
          </w:p>
          <w:p w:rsidR="003449E3" w:rsidRDefault="003449E3" w:rsidP="00AD08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main.init();</w:t>
            </w:r>
          </w:p>
          <w:p w:rsidR="00FB5B27" w:rsidRDefault="003449E3" w:rsidP="00AD08A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});</w:t>
            </w:r>
          </w:p>
        </w:tc>
      </w:tr>
    </w:tbl>
    <w:p w:rsidR="00FB5B27" w:rsidRDefault="00FB5B27" w:rsidP="00BE537A">
      <w:pPr>
        <w:ind w:firstLineChars="193" w:firstLine="425"/>
        <w:rPr>
          <w:rFonts w:ascii="微软雅黑" w:eastAsia="微软雅黑" w:hAnsi="微软雅黑"/>
        </w:rPr>
      </w:pPr>
    </w:p>
    <w:p w:rsidR="00E34E50" w:rsidRDefault="00E34E50" w:rsidP="00BE537A">
      <w:pPr>
        <w:ind w:firstLineChars="193" w:firstLine="425"/>
        <w:rPr>
          <w:rFonts w:ascii="微软雅黑" w:eastAsia="微软雅黑" w:hAnsi="微软雅黑"/>
        </w:rPr>
      </w:pPr>
    </w:p>
    <w:p w:rsidR="009D6094" w:rsidRDefault="009D6094" w:rsidP="009D6094">
      <w:pPr>
        <w:ind w:firstLineChars="193" w:firstLine="425"/>
        <w:rPr>
          <w:rFonts w:ascii="微软雅黑" w:eastAsia="微软雅黑" w:hAnsi="微软雅黑"/>
        </w:rPr>
      </w:pPr>
      <w:r w:rsidRPr="00367C3E">
        <w:rPr>
          <w:rFonts w:ascii="微软雅黑" w:eastAsia="微软雅黑" w:hAnsi="微软雅黑" w:hint="eastAsia"/>
          <w:b/>
          <w:color w:val="4472C4" w:themeColor="accent5"/>
        </w:rPr>
        <w:t>Facebook登录</w:t>
      </w:r>
      <w:r>
        <w:rPr>
          <w:rFonts w:ascii="微软雅黑" w:eastAsia="微软雅黑" w:hAnsi="微软雅黑" w:hint="eastAsia"/>
        </w:rPr>
        <w:t>，同样会调用自己封装的js</w:t>
      </w:r>
      <w:r>
        <w:rPr>
          <w:rFonts w:ascii="微软雅黑" w:eastAsia="微软雅黑" w:hAnsi="微软雅黑"/>
        </w:rPr>
        <w:t>（</w:t>
      </w:r>
      <w:r w:rsidRPr="009405B5">
        <w:rPr>
          <w:rFonts w:ascii="微软雅黑" w:eastAsia="微软雅黑" w:hAnsi="微软雅黑"/>
        </w:rPr>
        <w:t>&lt;script src="</w:t>
      </w:r>
      <w:r w:rsidRPr="007C0650">
        <w:rPr>
          <w:rFonts w:ascii="微软雅黑" w:eastAsia="微软雅黑" w:hAnsi="微软雅黑"/>
        </w:rPr>
        <w:t>https:</w:t>
      </w:r>
      <w:r w:rsidRPr="0092408E">
        <w:rPr>
          <w:rFonts w:ascii="微软雅黑" w:eastAsia="微软雅黑" w:hAnsi="微软雅黑"/>
        </w:rPr>
        <w:t xml:space="preserve"> //connect.facebook.net/en_US/sdk</w:t>
      </w:r>
      <w:r w:rsidRPr="007C0650">
        <w:rPr>
          <w:rFonts w:ascii="微软雅黑" w:eastAsia="微软雅黑" w:hAnsi="微软雅黑"/>
        </w:rPr>
        <w:t>.js</w:t>
      </w:r>
      <w:r w:rsidRPr="009405B5">
        <w:rPr>
          <w:rFonts w:ascii="微软雅黑" w:eastAsia="微软雅黑" w:hAnsi="微软雅黑"/>
        </w:rPr>
        <w:t>" defer async="true"&gt;&lt;/script&gt;</w:t>
      </w:r>
      <w:r>
        <w:rPr>
          <w:rFonts w:ascii="微软雅黑" w:eastAsia="微软雅黑" w:hAnsi="微软雅黑"/>
        </w:rPr>
        <w:t>）来实现登录操作（</w:t>
      </w:r>
      <w:r w:rsidRPr="00A46918">
        <w:rPr>
          <w:rFonts w:ascii="微软雅黑" w:eastAsia="微软雅黑" w:hAnsi="微软雅黑"/>
          <w:color w:val="4472C4" w:themeColor="accent5"/>
        </w:rPr>
        <w:t>FB</w:t>
      </w:r>
      <w:r>
        <w:rPr>
          <w:rFonts w:ascii="微软雅黑" w:eastAsia="微软雅黑" w:hAnsi="微软雅黑"/>
        </w:rPr>
        <w:t>），实现步骤基本同Google+登陆类似。</w:t>
      </w:r>
    </w:p>
    <w:p w:rsidR="009D6094" w:rsidRPr="001A0C9A" w:rsidRDefault="001A0C9A" w:rsidP="001A0C9A">
      <w:pPr>
        <w:ind w:left="4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="009D6094" w:rsidRPr="001A0C9A">
        <w:rPr>
          <w:rFonts w:ascii="微软雅黑" w:eastAsia="微软雅黑" w:hAnsi="微软雅黑" w:hint="eastAsia"/>
        </w:rPr>
        <w:t>在对应页面引用Facebook</w:t>
      </w:r>
      <w:r w:rsidR="009D6094" w:rsidRPr="001A0C9A">
        <w:rPr>
          <w:rFonts w:ascii="微软雅黑" w:eastAsia="微软雅黑" w:hAnsi="微软雅黑"/>
        </w:rPr>
        <w:t>第三方js。</w:t>
      </w:r>
      <w:hyperlink r:id="rId10" w:history="1">
        <w:r w:rsidR="009D6094" w:rsidRPr="001A0C9A">
          <w:rPr>
            <w:rStyle w:val="ab"/>
            <w:rFonts w:ascii="微软雅黑" w:eastAsia="微软雅黑" w:hAnsi="微软雅黑"/>
          </w:rPr>
          <w:t>https:</w:t>
        </w:r>
        <w:r w:rsidR="009D6094" w:rsidRPr="006C5329">
          <w:t xml:space="preserve"> </w:t>
        </w:r>
        <w:r w:rsidR="009D6094" w:rsidRPr="001A0C9A">
          <w:rPr>
            <w:rStyle w:val="ab"/>
            <w:rFonts w:ascii="微软雅黑" w:eastAsia="微软雅黑" w:hAnsi="微软雅黑"/>
          </w:rPr>
          <w:t>//connect.facebook.net/en_US/sdk.js</w:t>
        </w:r>
      </w:hyperlink>
      <w:r w:rsidR="009D6094" w:rsidRPr="001A0C9A">
        <w:rPr>
          <w:rFonts w:ascii="微软雅黑" w:eastAsia="微软雅黑" w:hAnsi="微软雅黑" w:hint="eastAsia"/>
        </w:rPr>
        <w:t>;</w:t>
      </w:r>
    </w:p>
    <w:p w:rsidR="009D6094" w:rsidRPr="001A0C9A" w:rsidRDefault="001A0C9A" w:rsidP="001A0C9A">
      <w:pPr>
        <w:ind w:left="4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9D6094" w:rsidRPr="001A0C9A">
        <w:rPr>
          <w:rFonts w:ascii="微软雅黑" w:eastAsia="微软雅黑" w:hAnsi="微软雅黑"/>
        </w:rPr>
        <w:t>页面定义</w:t>
      </w:r>
      <w:r w:rsidR="009D6094" w:rsidRPr="001A0C9A">
        <w:rPr>
          <w:rFonts w:ascii="微软雅黑" w:eastAsia="微软雅黑" w:hAnsi="微软雅黑" w:hint="eastAsia"/>
        </w:rPr>
        <w:t>Facebook</w:t>
      </w:r>
      <w:r w:rsidR="009D6094" w:rsidRPr="001A0C9A">
        <w:rPr>
          <w:rFonts w:ascii="微软雅黑" w:eastAsia="微软雅黑" w:hAnsi="微软雅黑"/>
        </w:rPr>
        <w:t>登录的按钮样式</w:t>
      </w:r>
    </w:p>
    <w:p w:rsidR="009D6094" w:rsidRDefault="009D6094" w:rsidP="009D6094">
      <w:pPr>
        <w:ind w:firstLineChars="193" w:firstLine="425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A88A48F" wp14:editId="071DC936">
            <wp:extent cx="2181225" cy="295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（</w:t>
      </w:r>
      <w:r w:rsidRPr="00FF780D">
        <w:rPr>
          <w:rFonts w:ascii="微软雅黑" w:eastAsia="微软雅黑" w:hAnsi="微软雅黑"/>
        </w:rPr>
        <w:t>id="</w:t>
      </w:r>
      <w:r w:rsidRPr="00E006BA">
        <w:rPr>
          <w:rFonts w:ascii="微软雅黑" w:eastAsia="微软雅黑" w:hAnsi="微软雅黑"/>
          <w:color w:val="4472C4" w:themeColor="accent5"/>
        </w:rPr>
        <w:t>fblogin</w:t>
      </w:r>
      <w:r w:rsidRPr="00FF780D"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 w:hint="eastAsia"/>
        </w:rPr>
        <w:t>）</w:t>
      </w:r>
    </w:p>
    <w:p w:rsidR="009D6094" w:rsidRDefault="001A0C9A" w:rsidP="001A0C9A">
      <w:pPr>
        <w:ind w:left="4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="009D6094" w:rsidRPr="001A0C9A">
        <w:rPr>
          <w:rFonts w:ascii="微软雅黑" w:eastAsia="微软雅黑" w:hAnsi="微软雅黑" w:hint="eastAsia"/>
        </w:rPr>
        <w:t>根据引用的第三方js提供的api，作如下初始化操作：</w:t>
      </w:r>
    </w:p>
    <w:tbl>
      <w:tblPr>
        <w:tblStyle w:val="ac"/>
        <w:tblW w:w="0" w:type="auto"/>
        <w:tblInd w:w="425" w:type="dxa"/>
        <w:tblLook w:val="04A0" w:firstRow="1" w:lastRow="0" w:firstColumn="1" w:lastColumn="0" w:noHBand="0" w:noVBand="1"/>
      </w:tblPr>
      <w:tblGrid>
        <w:gridCol w:w="11340"/>
      </w:tblGrid>
      <w:tr w:rsidR="00C4465C" w:rsidTr="00C4465C">
        <w:tc>
          <w:tcPr>
            <w:tcW w:w="11340" w:type="dxa"/>
          </w:tcPr>
          <w:p w:rsidR="00C4465C" w:rsidRPr="0061622D" w:rsidRDefault="00C4465C" w:rsidP="00C446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FB.init ({ </w:t>
            </w:r>
          </w:p>
          <w:p w:rsidR="00C4465C" w:rsidRPr="0061622D" w:rsidRDefault="00C4465C" w:rsidP="00C446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appId      : </w:t>
            </w:r>
            <w:r w:rsidRPr="0061622D">
              <w:rPr>
                <w:rFonts w:ascii="Consolas" w:hAnsi="Consolas" w:cs="Consolas"/>
                <w:color w:val="000000"/>
                <w:sz w:val="24"/>
                <w:szCs w:val="24"/>
              </w:rPr>
              <w:t>'#your AppID#'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</w:p>
          <w:p w:rsidR="00C4465C" w:rsidRPr="0061622D" w:rsidRDefault="00C4465C" w:rsidP="00C446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cookie     : </w:t>
            </w:r>
            <w:r w:rsidRPr="0061622D">
              <w:rPr>
                <w:rFonts w:ascii="Consolas" w:hAnsi="Consolas" w:cs="Consolas"/>
                <w:color w:val="00000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C4465C" w:rsidRPr="0061622D" w:rsidRDefault="00C4465C" w:rsidP="00C446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xfbml      : </w:t>
            </w:r>
            <w:r w:rsidRPr="0061622D">
              <w:rPr>
                <w:rFonts w:ascii="Consolas" w:hAnsi="Consolas" w:cs="Consolas"/>
                <w:color w:val="00000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C4465C" w:rsidRPr="0061622D" w:rsidRDefault="00C4465C" w:rsidP="00C4465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version    : </w:t>
            </w:r>
            <w:r w:rsidRPr="0061622D">
              <w:rPr>
                <w:rFonts w:ascii="Consolas" w:hAnsi="Consolas" w:cs="Consolas"/>
                <w:color w:val="000000"/>
                <w:sz w:val="24"/>
                <w:szCs w:val="24"/>
              </w:rPr>
              <w:t>'v2.4'</w:t>
            </w:r>
          </w:p>
          <w:p w:rsidR="00C4465C" w:rsidRDefault="00C4465C" w:rsidP="00C4465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});</w:t>
            </w:r>
          </w:p>
        </w:tc>
      </w:tr>
    </w:tbl>
    <w:p w:rsidR="00930DE5" w:rsidRDefault="00930DE5" w:rsidP="001A0C9A">
      <w:pPr>
        <w:ind w:left="425"/>
        <w:rPr>
          <w:rFonts w:ascii="微软雅黑" w:eastAsia="微软雅黑" w:hAnsi="微软雅黑"/>
        </w:rPr>
      </w:pPr>
    </w:p>
    <w:p w:rsidR="009D6094" w:rsidRDefault="001A0C9A" w:rsidP="001A0C9A">
      <w:pPr>
        <w:ind w:left="4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</w:t>
      </w:r>
      <w:r w:rsidR="009D6094" w:rsidRPr="001A0C9A">
        <w:rPr>
          <w:rFonts w:ascii="微软雅黑" w:eastAsia="微软雅黑" w:hAnsi="微软雅黑" w:hint="eastAsia"/>
        </w:rPr>
        <w:t>初始化后，接着需要对你定义的按钮绑定鼠标点击登录事件，作如下操作：</w:t>
      </w:r>
    </w:p>
    <w:tbl>
      <w:tblPr>
        <w:tblStyle w:val="ac"/>
        <w:tblW w:w="0" w:type="auto"/>
        <w:tblInd w:w="425" w:type="dxa"/>
        <w:tblLook w:val="04A0" w:firstRow="1" w:lastRow="0" w:firstColumn="1" w:lastColumn="0" w:noHBand="0" w:noVBand="1"/>
      </w:tblPr>
      <w:tblGrid>
        <w:gridCol w:w="11340"/>
      </w:tblGrid>
      <w:tr w:rsidR="00930DE5" w:rsidTr="00930DE5">
        <w:tc>
          <w:tcPr>
            <w:tcW w:w="11340" w:type="dxa"/>
          </w:tcPr>
          <w:p w:rsidR="00930DE5" w:rsidRDefault="00930DE5" w:rsidP="00930DE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$(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"#fblogin"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).click(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(){</w:t>
            </w:r>
          </w:p>
          <w:p w:rsidR="00930DE5" w:rsidRDefault="00930DE5" w:rsidP="00930DE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FB.login(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(response) { </w:t>
            </w:r>
          </w:p>
          <w:p w:rsidR="00930DE5" w:rsidRDefault="00930DE5" w:rsidP="00930DE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statusChangeCallback(response);  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微软雅黑" w:eastAsia="微软雅黑" w:hAnsi="微软雅黑" w:cs="Consolas"/>
                <w:color w:val="3F7F5F"/>
                <w:sz w:val="24"/>
                <w:szCs w:val="24"/>
              </w:rPr>
              <w:t>登录回调函数</w:t>
            </w:r>
          </w:p>
          <w:p w:rsidR="00930DE5" w:rsidRDefault="00930DE5" w:rsidP="00930DE5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},{scope: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'email'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});  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微软雅黑" w:eastAsia="微软雅黑" w:hAnsi="微软雅黑" w:cs="Consolas"/>
                <w:color w:val="3F7F5F"/>
                <w:sz w:val="24"/>
                <w:szCs w:val="24"/>
              </w:rPr>
              <w:t>需要获取的信息</w:t>
            </w:r>
            <w:r w:rsidRPr="009D6094">
              <w:rPr>
                <w:rFonts w:ascii="微软雅黑" w:eastAsia="微软雅黑" w:hAnsi="微软雅黑" w:cs="Consolas"/>
                <w:color w:val="3F7F5F"/>
                <w:sz w:val="24"/>
                <w:szCs w:val="24"/>
              </w:rPr>
              <w:t>scope</w:t>
            </w:r>
          </w:p>
          <w:p w:rsidR="00930DE5" w:rsidRDefault="00930DE5" w:rsidP="00930DE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});</w:t>
            </w:r>
          </w:p>
        </w:tc>
      </w:tr>
    </w:tbl>
    <w:p w:rsidR="00930DE5" w:rsidRPr="001A0C9A" w:rsidRDefault="00930DE5" w:rsidP="001A0C9A">
      <w:pPr>
        <w:ind w:left="425"/>
        <w:rPr>
          <w:rFonts w:ascii="微软雅黑" w:eastAsia="微软雅黑" w:hAnsi="微软雅黑" w:hint="eastAsia"/>
        </w:rPr>
      </w:pPr>
    </w:p>
    <w:p w:rsidR="009D6094" w:rsidRDefault="001A0C9A" w:rsidP="001A0C9A">
      <w:pPr>
        <w:ind w:left="425"/>
        <w:rPr>
          <w:rFonts w:ascii="微软雅黑" w:eastAsia="微软雅黑" w:hAnsi="微软雅黑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5.</w:t>
      </w:r>
      <w:r w:rsidR="009D6094" w:rsidRPr="001A0C9A">
        <w:rPr>
          <w:rFonts w:ascii="Consolas" w:hAnsi="Consolas" w:cs="Consolas"/>
          <w:color w:val="000000"/>
          <w:sz w:val="24"/>
          <w:szCs w:val="24"/>
        </w:rPr>
        <w:t>statusChangeCallback</w:t>
      </w:r>
      <w:r w:rsidR="009D6094" w:rsidRPr="001A0C9A">
        <w:rPr>
          <w:rFonts w:ascii="微软雅黑" w:eastAsia="微软雅黑" w:hAnsi="微软雅黑" w:cs="Consolas"/>
          <w:color w:val="000000"/>
          <w:sz w:val="24"/>
          <w:szCs w:val="24"/>
        </w:rPr>
        <w:t>为</w:t>
      </w:r>
      <w:r w:rsidR="009D6094" w:rsidRPr="001A0C9A">
        <w:rPr>
          <w:rFonts w:ascii="微软雅黑" w:eastAsia="微软雅黑" w:hAnsi="微软雅黑" w:cs="Consolas" w:hint="eastAsia"/>
          <w:color w:val="000000"/>
          <w:sz w:val="24"/>
          <w:szCs w:val="24"/>
        </w:rPr>
        <w:t>登录</w:t>
      </w:r>
      <w:r w:rsidR="00A83D0A" w:rsidRPr="001A0C9A">
        <w:rPr>
          <w:rFonts w:ascii="微软雅黑" w:eastAsia="微软雅黑" w:hAnsi="微软雅黑" w:cs="Consolas" w:hint="eastAsia"/>
          <w:color w:val="000000"/>
          <w:sz w:val="24"/>
          <w:szCs w:val="24"/>
        </w:rPr>
        <w:t>回调函数，需要在里面做下登陆返回的相关操作：</w:t>
      </w:r>
    </w:p>
    <w:tbl>
      <w:tblPr>
        <w:tblStyle w:val="ac"/>
        <w:tblW w:w="0" w:type="auto"/>
        <w:tblInd w:w="425" w:type="dxa"/>
        <w:tblLook w:val="04A0" w:firstRow="1" w:lastRow="0" w:firstColumn="1" w:lastColumn="0" w:noHBand="0" w:noVBand="1"/>
      </w:tblPr>
      <w:tblGrid>
        <w:gridCol w:w="11340"/>
      </w:tblGrid>
      <w:tr w:rsidR="00461497" w:rsidTr="00461497">
        <w:tc>
          <w:tcPr>
            <w:tcW w:w="11340" w:type="dxa"/>
          </w:tcPr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statusChangeCallback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(response){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(response.status ===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'connected'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accessToken = response.authResponse.accessToken; 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取得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accessToken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FB.api(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'/me?fields=name,first_name,last_name,email'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(response) { 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</w:t>
            </w:r>
            <w:r w:rsidRPr="004A4578">
              <w:rPr>
                <w:rFonts w:ascii="Consolas" w:hAnsi="Consolas" w:cs="Consolas"/>
                <w:color w:val="3F7F5F"/>
                <w:sz w:val="24"/>
                <w:szCs w:val="24"/>
              </w:rPr>
              <w:t>/me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为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API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指定的调用方法，用于获取登陆用户相关信息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(response.email!=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){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$.ajax({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url: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"/action.do"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data:{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userName:response.name,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firstName:response.first_name,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lastName:response.last_name,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email:response.email,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idToken:accessToken,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userType: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'2'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},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dataType: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"json"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tyep: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"post"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success: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(data){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(data.success ==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){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window.location.reload(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});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"XXX."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});</w:t>
            </w:r>
          </w:p>
          <w:p w:rsidR="00461497" w:rsidRDefault="00461497" w:rsidP="0046149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461497" w:rsidRDefault="00461497" w:rsidP="00461497">
            <w:pPr>
              <w:rPr>
                <w:rFonts w:ascii="微软雅黑" w:eastAsia="微软雅黑" w:hAnsi="微软雅黑" w:cs="Consolas" w:hint="eastAsia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};</w:t>
            </w:r>
          </w:p>
        </w:tc>
      </w:tr>
    </w:tbl>
    <w:p w:rsidR="00461497" w:rsidRPr="001A0C9A" w:rsidRDefault="00461497" w:rsidP="001A0C9A">
      <w:pPr>
        <w:ind w:left="425"/>
        <w:rPr>
          <w:rFonts w:ascii="微软雅黑" w:eastAsia="微软雅黑" w:hAnsi="微软雅黑" w:cs="Consolas" w:hint="eastAsia"/>
          <w:color w:val="000000"/>
          <w:sz w:val="24"/>
          <w:szCs w:val="24"/>
        </w:rPr>
      </w:pPr>
    </w:p>
    <w:p w:rsidR="009D6094" w:rsidRPr="00451C39" w:rsidRDefault="00B22309" w:rsidP="00E70810">
      <w:pPr>
        <w:pStyle w:val="1"/>
        <w:spacing w:line="360" w:lineRule="auto"/>
        <w:rPr>
          <w:rFonts w:ascii="微软雅黑" w:eastAsia="微软雅黑" w:hAnsi="微软雅黑"/>
        </w:rPr>
      </w:pPr>
      <w:r w:rsidRPr="00451C39">
        <w:rPr>
          <w:rFonts w:ascii="微软雅黑" w:eastAsia="微软雅黑" w:hAnsi="微软雅黑" w:hint="eastAsia"/>
        </w:rPr>
        <w:t xml:space="preserve">三 </w:t>
      </w:r>
      <w:r w:rsidRPr="00451C39">
        <w:rPr>
          <w:rFonts w:ascii="微软雅黑" w:eastAsia="微软雅黑" w:hAnsi="微软雅黑"/>
        </w:rPr>
        <w:t>后台对登录信息进行校验，并获取对应第三方登陆用户的信息</w:t>
      </w:r>
    </w:p>
    <w:p w:rsidR="004409B4" w:rsidRDefault="004409B4" w:rsidP="00BE537A">
      <w:pPr>
        <w:ind w:firstLineChars="193" w:firstLine="42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在用户正确的登录第三方平台</w:t>
      </w:r>
      <w:r w:rsidR="00E93B4D">
        <w:rPr>
          <w:rFonts w:ascii="微软雅黑" w:eastAsia="微软雅黑" w:hAnsi="微软雅黑"/>
        </w:rPr>
        <w:t>并进行授权之</w:t>
      </w:r>
      <w:r>
        <w:rPr>
          <w:rFonts w:ascii="微软雅黑" w:eastAsia="微软雅黑" w:hAnsi="微软雅黑"/>
        </w:rPr>
        <w:t>后</w:t>
      </w:r>
      <w:r w:rsidR="00E93B4D">
        <w:rPr>
          <w:rFonts w:ascii="微软雅黑" w:eastAsia="微软雅黑" w:hAnsi="微软雅黑"/>
        </w:rPr>
        <w:t>，调用返回函数，这时需要对用户的登录信息和状态进行确认！这里非常关键，因为要确保用户的确是从对应第三方平台登录</w:t>
      </w:r>
      <w:r w:rsidR="00E26F9A">
        <w:rPr>
          <w:rFonts w:ascii="微软雅黑" w:eastAsia="微软雅黑" w:hAnsi="微软雅黑"/>
        </w:rPr>
        <w:t>，所以我们需要第三方平台提供的access_token值，根据一定的校验规则进行校验</w:t>
      </w:r>
      <w:r w:rsidR="0065486A">
        <w:rPr>
          <w:rFonts w:ascii="微软雅黑" w:eastAsia="微软雅黑" w:hAnsi="微软雅黑"/>
        </w:rPr>
        <w:t>，放行</w:t>
      </w:r>
      <w:r w:rsidR="00E26F9A">
        <w:rPr>
          <w:rFonts w:ascii="微软雅黑" w:eastAsia="微软雅黑" w:hAnsi="微软雅黑"/>
        </w:rPr>
        <w:t>校验通过的登陆请求</w:t>
      </w:r>
      <w:r w:rsidR="0056166D">
        <w:rPr>
          <w:rFonts w:ascii="微软雅黑" w:eastAsia="微软雅黑" w:hAnsi="微软雅黑"/>
        </w:rPr>
        <w:t>。</w:t>
      </w:r>
    </w:p>
    <w:p w:rsidR="00E35A9A" w:rsidRDefault="00E35A9A" w:rsidP="00E35A9A">
      <w:pPr>
        <w:ind w:firstLineChars="193" w:firstLine="42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由于验证信息涉及到app的隐私信息，以及确保验证不会被人为的篡改，因此需要在服务器后端进行token的验证。</w:t>
      </w:r>
    </w:p>
    <w:p w:rsidR="002A5F44" w:rsidRDefault="002A5F44" w:rsidP="00BE537A">
      <w:pPr>
        <w:ind w:firstLineChars="193" w:firstLine="42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参见第二条，在第三方调用返回函数之后，代码中会进行ajax请求，调用后台的对应接口</w:t>
      </w:r>
      <w:r>
        <w:rPr>
          <w:rFonts w:ascii="微软雅黑" w:eastAsia="微软雅黑" w:hAnsi="微软雅黑" w:hint="eastAsia"/>
        </w:rPr>
        <w:t xml:space="preserve"> </w:t>
      </w:r>
      <w:r w:rsidRPr="00DA46B0">
        <w:rPr>
          <w:rFonts w:ascii="Consolas" w:hAnsi="Consolas" w:cs="Consolas"/>
          <w:color w:val="4472C4" w:themeColor="accent5"/>
          <w:sz w:val="24"/>
          <w:szCs w:val="24"/>
        </w:rPr>
        <w:t>/action.do</w:t>
      </w:r>
      <w:r w:rsidRPr="002A5F44">
        <w:rPr>
          <w:rFonts w:ascii="微软雅黑" w:eastAsia="微软雅黑" w:hAnsi="微软雅黑"/>
        </w:rPr>
        <w:t>，</w:t>
      </w:r>
      <w:r w:rsidR="009F6AA4">
        <w:rPr>
          <w:rFonts w:ascii="微软雅黑" w:eastAsia="微软雅黑" w:hAnsi="微软雅黑"/>
        </w:rPr>
        <w:t>来在后台进行access_token的正确性判断</w:t>
      </w:r>
      <w:r w:rsidR="00C9635D">
        <w:rPr>
          <w:rFonts w:ascii="微软雅黑" w:eastAsia="微软雅黑" w:hAnsi="微软雅黑"/>
        </w:rPr>
        <w:t>。</w:t>
      </w:r>
    </w:p>
    <w:p w:rsidR="00490FA1" w:rsidRDefault="00490FA1" w:rsidP="00BE537A">
      <w:pPr>
        <w:ind w:firstLineChars="193" w:firstLine="42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后台会根据登陆的第三方类型，进行https请求验证，来确保用户登陆的信息无误。</w:t>
      </w:r>
    </w:p>
    <w:p w:rsidR="006F218F" w:rsidRDefault="006F218F" w:rsidP="00BE537A">
      <w:pPr>
        <w:ind w:firstLineChars="193" w:firstLine="425"/>
        <w:rPr>
          <w:rFonts w:ascii="Consolas" w:hAnsi="Consolas" w:cs="Consolas"/>
          <w:color w:val="2A00FF"/>
          <w:sz w:val="24"/>
          <w:szCs w:val="24"/>
        </w:rPr>
      </w:pPr>
      <w:r>
        <w:rPr>
          <w:rFonts w:ascii="微软雅黑" w:eastAsia="微软雅黑" w:hAnsi="微软雅黑"/>
        </w:rPr>
        <w:t>Google+的token验证地址：</w:t>
      </w:r>
      <w:r w:rsidR="009D6324" w:rsidRPr="00DA46B0">
        <w:rPr>
          <w:rFonts w:ascii="Consolas" w:hAnsi="Consolas" w:cs="Consolas"/>
          <w:color w:val="4472C4" w:themeColor="accent5"/>
          <w:sz w:val="24"/>
          <w:szCs w:val="24"/>
        </w:rPr>
        <w:t>https://www.googleapis.com/oauth2/v3/tokeninfo?id_token=XXX</w:t>
      </w:r>
    </w:p>
    <w:p w:rsidR="00BF576B" w:rsidRDefault="009D6324" w:rsidP="00BF576B">
      <w:pPr>
        <w:ind w:firstLineChars="193" w:firstLine="425"/>
        <w:rPr>
          <w:rFonts w:ascii="微软雅黑" w:eastAsia="微软雅黑" w:hAnsi="微软雅黑"/>
        </w:rPr>
      </w:pPr>
      <w:r w:rsidRPr="009D6324">
        <w:rPr>
          <w:rFonts w:ascii="微软雅黑" w:eastAsia="微软雅黑" w:hAnsi="微软雅黑"/>
        </w:rPr>
        <w:t>Facebook</w:t>
      </w:r>
      <w:r>
        <w:rPr>
          <w:rFonts w:ascii="微软雅黑" w:eastAsia="微软雅黑" w:hAnsi="微软雅黑"/>
        </w:rPr>
        <w:t>的token验证地址</w:t>
      </w:r>
      <w:r w:rsidR="00BF576B">
        <w:rPr>
          <w:rFonts w:ascii="微软雅黑" w:eastAsia="微软雅黑" w:hAnsi="微软雅黑"/>
        </w:rPr>
        <w:t>（%7C为encode的</w:t>
      </w:r>
      <w:r w:rsidR="00BF576B">
        <w:rPr>
          <w:rFonts w:ascii="微软雅黑" w:eastAsia="微软雅黑" w:hAnsi="微软雅黑" w:hint="eastAsia"/>
        </w:rPr>
        <w:t xml:space="preserve"> </w:t>
      </w:r>
      <w:r w:rsidR="00BF576B">
        <w:rPr>
          <w:rFonts w:ascii="微软雅黑" w:eastAsia="微软雅黑" w:hAnsi="微软雅黑"/>
        </w:rPr>
        <w:t>‘|’符号）</w:t>
      </w:r>
      <w:r>
        <w:rPr>
          <w:rFonts w:ascii="微软雅黑" w:eastAsia="微软雅黑" w:hAnsi="微软雅黑"/>
        </w:rPr>
        <w:t>：</w:t>
      </w:r>
      <w:r w:rsidRPr="00A74980">
        <w:rPr>
          <w:rFonts w:ascii="Consolas" w:hAnsi="Consolas" w:cs="Consolas"/>
          <w:color w:val="4472C4" w:themeColor="accent5"/>
          <w:sz w:val="24"/>
          <w:szCs w:val="24"/>
        </w:rPr>
        <w:t>https://graph.facebook.com/debug_token?access_token={Your AppId}%7C{Your App</w:t>
      </w:r>
      <w:r w:rsidR="00E50F4E" w:rsidRPr="00A74980">
        <w:rPr>
          <w:rFonts w:ascii="Consolas" w:hAnsi="Consolas" w:cs="Consolas"/>
          <w:color w:val="4472C4" w:themeColor="accent5"/>
          <w:sz w:val="24"/>
          <w:szCs w:val="24"/>
        </w:rPr>
        <w:t>Secret</w:t>
      </w:r>
      <w:r w:rsidRPr="00A74980">
        <w:rPr>
          <w:rFonts w:ascii="Consolas" w:hAnsi="Consolas" w:cs="Consolas"/>
          <w:color w:val="4472C4" w:themeColor="accent5"/>
          <w:sz w:val="24"/>
          <w:szCs w:val="24"/>
        </w:rPr>
        <w:t>}&amp;input_token=</w:t>
      </w:r>
      <w:r w:rsidR="005B1FA3" w:rsidRPr="00A74980">
        <w:rPr>
          <w:rFonts w:ascii="Consolas" w:hAnsi="Consolas" w:cs="Consolas"/>
          <w:color w:val="4472C4" w:themeColor="accent5"/>
          <w:sz w:val="24"/>
          <w:szCs w:val="24"/>
        </w:rPr>
        <w:t>XXX</w:t>
      </w:r>
    </w:p>
    <w:p w:rsidR="00934D5D" w:rsidRDefault="00934D5D" w:rsidP="00FC3560">
      <w:pPr>
        <w:ind w:firstLineChars="193" w:firstLine="42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因为这里</w:t>
      </w:r>
      <w:r w:rsidR="00F643C4">
        <w:rPr>
          <w:rFonts w:ascii="微软雅黑" w:eastAsia="微软雅黑" w:hAnsi="微软雅黑"/>
        </w:rPr>
        <w:t>后台采用JAVA开发，</w:t>
      </w:r>
      <w:r w:rsidR="00E42301"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/>
        </w:rPr>
        <w:t>验证地址为HTTPS请求验证</w:t>
      </w:r>
      <w:r w:rsidR="00E42301">
        <w:rPr>
          <w:rFonts w:ascii="微软雅黑" w:eastAsia="微软雅黑" w:hAnsi="微软雅黑"/>
        </w:rPr>
        <w:t>的时候</w:t>
      </w:r>
      <w:r>
        <w:rPr>
          <w:rFonts w:ascii="微软雅黑" w:eastAsia="微软雅黑" w:hAnsi="微软雅黑"/>
        </w:rPr>
        <w:t>，后台</w:t>
      </w:r>
      <w:r w:rsidR="00E865E1">
        <w:rPr>
          <w:rFonts w:ascii="微软雅黑" w:eastAsia="微软雅黑" w:hAnsi="微软雅黑"/>
        </w:rPr>
        <w:t>利用HttpClient请求的时候涉及到</w:t>
      </w:r>
      <w:r w:rsidR="00F643C4">
        <w:rPr>
          <w:rFonts w:ascii="微软雅黑" w:eastAsia="微软雅黑" w:hAnsi="微软雅黑"/>
        </w:rPr>
        <w:t>证书验证的问题，所以这里采用了</w:t>
      </w:r>
      <w:r w:rsidR="00F643C4">
        <w:rPr>
          <w:rFonts w:ascii="微软雅黑" w:eastAsia="微软雅黑" w:hAnsi="微软雅黑" w:hint="eastAsia"/>
        </w:rPr>
        <w:t xml:space="preserve"> @</w:t>
      </w:r>
      <w:r w:rsidR="00F643C4" w:rsidRPr="00F643C4">
        <w:rPr>
          <w:rFonts w:ascii="微软雅黑" w:eastAsia="微软雅黑" w:hAnsi="微软雅黑"/>
        </w:rPr>
        <w:t>rongyongfeikai2</w:t>
      </w:r>
      <w:r w:rsidR="002F613B">
        <w:rPr>
          <w:rFonts w:ascii="微软雅黑" w:eastAsia="微软雅黑" w:hAnsi="微软雅黑"/>
        </w:rPr>
        <w:t>同学</w:t>
      </w:r>
      <w:r w:rsidR="00F643C4">
        <w:rPr>
          <w:rFonts w:ascii="微软雅黑" w:eastAsia="微软雅黑" w:hAnsi="微软雅黑"/>
        </w:rPr>
        <w:t>的</w:t>
      </w:r>
      <w:r w:rsidR="002F613B">
        <w:rPr>
          <w:rFonts w:ascii="微软雅黑" w:eastAsia="微软雅黑" w:hAnsi="微软雅黑"/>
        </w:rPr>
        <w:t>方法：</w:t>
      </w:r>
      <w:r w:rsidR="00501669">
        <w:rPr>
          <w:rFonts w:ascii="微软雅黑" w:eastAsia="微软雅黑" w:hAnsi="微软雅黑" w:hint="eastAsia"/>
        </w:rPr>
        <w:t>《</w:t>
      </w:r>
      <w:r w:rsidR="002F613B" w:rsidRPr="002F1AA4">
        <w:rPr>
          <w:rFonts w:ascii="Consolas" w:hAnsi="Consolas" w:cs="Consolas"/>
        </w:rPr>
        <w:t>JAVA</w:t>
      </w:r>
      <w:r w:rsidR="002F613B" w:rsidRPr="00971EDC">
        <w:rPr>
          <w:rFonts w:ascii="微软雅黑" w:eastAsia="微软雅黑" w:hAnsi="微软雅黑" w:hint="eastAsia"/>
        </w:rPr>
        <w:t>利用</w:t>
      </w:r>
      <w:r w:rsidR="002F613B" w:rsidRPr="002F1AA4">
        <w:rPr>
          <w:rFonts w:ascii="Consolas" w:hAnsi="Consolas" w:cs="Consolas"/>
        </w:rPr>
        <w:t>HttpClient</w:t>
      </w:r>
      <w:r w:rsidR="002F613B" w:rsidRPr="00971EDC">
        <w:rPr>
          <w:rFonts w:ascii="微软雅黑" w:eastAsia="微软雅黑" w:hAnsi="微软雅黑" w:hint="eastAsia"/>
        </w:rPr>
        <w:t>进行</w:t>
      </w:r>
      <w:r w:rsidR="002F613B" w:rsidRPr="002F1AA4">
        <w:rPr>
          <w:rFonts w:ascii="Consolas" w:hAnsi="Consolas" w:cs="Consolas"/>
        </w:rPr>
        <w:t>POST</w:t>
      </w:r>
      <w:r w:rsidR="002F613B" w:rsidRPr="00971EDC">
        <w:rPr>
          <w:rFonts w:ascii="微软雅黑" w:eastAsia="微软雅黑" w:hAnsi="微软雅黑" w:hint="eastAsia"/>
        </w:rPr>
        <w:t>请求（</w:t>
      </w:r>
      <w:r w:rsidR="002F613B" w:rsidRPr="002F1AA4">
        <w:rPr>
          <w:rFonts w:ascii="Consolas" w:hAnsi="Consolas" w:cs="Consolas"/>
        </w:rPr>
        <w:t>HTTPS</w:t>
      </w:r>
      <w:r w:rsidR="002F613B" w:rsidRPr="00971EDC">
        <w:rPr>
          <w:rFonts w:ascii="微软雅黑" w:eastAsia="微软雅黑" w:hAnsi="微软雅黑" w:hint="eastAsia"/>
        </w:rPr>
        <w:t>）</w:t>
      </w:r>
      <w:r w:rsidR="00501669">
        <w:rPr>
          <w:rFonts w:ascii="微软雅黑" w:eastAsia="微软雅黑" w:hAnsi="微软雅黑" w:hint="eastAsia"/>
        </w:rPr>
        <w:t>》</w:t>
      </w:r>
      <w:r w:rsidR="002F613B">
        <w:rPr>
          <w:rFonts w:ascii="微软雅黑" w:eastAsia="微软雅黑" w:hAnsi="微软雅黑"/>
        </w:rPr>
        <w:t>，有需要的可以参考</w:t>
      </w:r>
      <w:r w:rsidR="00407C00">
        <w:rPr>
          <w:rFonts w:ascii="微软雅黑" w:eastAsia="微软雅黑" w:hAnsi="微软雅黑"/>
        </w:rPr>
        <w:t>借鉴</w:t>
      </w:r>
      <w:r w:rsidR="002F613B">
        <w:rPr>
          <w:rFonts w:ascii="微软雅黑" w:eastAsia="微软雅黑" w:hAnsi="微软雅黑"/>
        </w:rPr>
        <w:t>。</w:t>
      </w:r>
      <w:r w:rsidR="00461DAC">
        <w:rPr>
          <w:rFonts w:ascii="微软雅黑" w:eastAsia="微软雅黑" w:hAnsi="微软雅黑"/>
        </w:rPr>
        <w:t>（</w:t>
      </w:r>
      <w:r w:rsidR="00461DAC" w:rsidRPr="00A74980">
        <w:rPr>
          <w:rFonts w:ascii="Consolas" w:hAnsi="Consolas" w:cs="Consolas"/>
          <w:color w:val="4472C4" w:themeColor="accent5"/>
          <w:sz w:val="24"/>
          <w:szCs w:val="24"/>
        </w:rPr>
        <w:t>http://blog.csdn.net/rongyongfeikai2/article/details/41659353</w:t>
      </w:r>
      <w:r w:rsidR="00461DAC">
        <w:rPr>
          <w:rFonts w:ascii="微软雅黑" w:eastAsia="微软雅黑" w:hAnsi="微软雅黑"/>
        </w:rPr>
        <w:t>）</w:t>
      </w:r>
    </w:p>
    <w:p w:rsidR="00407C00" w:rsidRDefault="00407C00" w:rsidP="00BE537A">
      <w:pPr>
        <w:ind w:firstLineChars="193" w:firstLine="42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后台根据对应官方的api文档的token校验方式，对获取到的token进行校验。如果请求的验证地址返回的信息为校验通过，则可以进行后面的操作了</w:t>
      </w:r>
      <w:r w:rsidR="00453867">
        <w:rPr>
          <w:rFonts w:ascii="微软雅黑" w:eastAsia="微软雅黑" w:hAnsi="微软雅黑"/>
        </w:rPr>
        <w:t>。</w:t>
      </w:r>
    </w:p>
    <w:p w:rsidR="00407C00" w:rsidRDefault="00407C00" w:rsidP="00BE537A">
      <w:pPr>
        <w:ind w:firstLineChars="193" w:firstLine="425"/>
        <w:rPr>
          <w:rFonts w:ascii="微软雅黑" w:eastAsia="微软雅黑" w:hAnsi="微软雅黑"/>
        </w:rPr>
      </w:pPr>
    </w:p>
    <w:p w:rsidR="00407C00" w:rsidRPr="00451C39" w:rsidRDefault="00FD78AF" w:rsidP="00E70810">
      <w:pPr>
        <w:pStyle w:val="1"/>
        <w:spacing w:line="360" w:lineRule="auto"/>
        <w:rPr>
          <w:rFonts w:ascii="微软雅黑" w:eastAsia="微软雅黑" w:hAnsi="微软雅黑"/>
        </w:rPr>
      </w:pPr>
      <w:r w:rsidRPr="00451C39">
        <w:rPr>
          <w:rFonts w:ascii="微软雅黑" w:eastAsia="微软雅黑" w:hAnsi="微软雅黑" w:hint="eastAsia"/>
        </w:rPr>
        <w:t xml:space="preserve">四 </w:t>
      </w:r>
      <w:r w:rsidRPr="00451C39">
        <w:rPr>
          <w:rFonts w:ascii="微软雅黑" w:eastAsia="微软雅黑" w:hAnsi="微软雅黑"/>
        </w:rPr>
        <w:t xml:space="preserve"> 将第三方用户信息与本系统用户进行关联</w:t>
      </w:r>
    </w:p>
    <w:p w:rsidR="00D707CB" w:rsidRDefault="00D707CB" w:rsidP="00BE537A">
      <w:pPr>
        <w:ind w:firstLineChars="193" w:firstLine="42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在进行前端js请求的时候，对应平台的api</w:t>
      </w:r>
      <w:r w:rsidR="00453867">
        <w:rPr>
          <w:rFonts w:ascii="微软雅黑" w:eastAsia="微软雅黑" w:hAnsi="微软雅黑"/>
        </w:rPr>
        <w:t>接口会获取到用户的信息（参照上述代码）</w:t>
      </w:r>
      <w:r w:rsidR="00C34C67">
        <w:rPr>
          <w:rFonts w:ascii="微软雅黑" w:eastAsia="微软雅黑" w:hAnsi="微软雅黑"/>
        </w:rPr>
        <w:t>。</w:t>
      </w:r>
      <w:r w:rsidR="00453867">
        <w:rPr>
          <w:rFonts w:ascii="微软雅黑" w:eastAsia="微软雅黑" w:hAnsi="微软雅黑"/>
        </w:rPr>
        <w:t>与此同时，在进行用户token校验的时候，返回的对应json对象</w:t>
      </w:r>
      <w:r w:rsidR="000C4DC8">
        <w:rPr>
          <w:rFonts w:ascii="微软雅黑" w:eastAsia="微软雅黑" w:hAnsi="微软雅黑"/>
        </w:rPr>
        <w:t>中也会包含对应的</w:t>
      </w:r>
      <w:r w:rsidR="00EE49D0">
        <w:rPr>
          <w:rFonts w:ascii="微软雅黑" w:eastAsia="微软雅黑" w:hAnsi="微软雅黑"/>
        </w:rPr>
        <w:t>用户</w:t>
      </w:r>
      <w:r w:rsidR="000C4DC8">
        <w:rPr>
          <w:rFonts w:ascii="微软雅黑" w:eastAsia="微软雅黑" w:hAnsi="微软雅黑"/>
        </w:rPr>
        <w:t>信息</w:t>
      </w:r>
      <w:r w:rsidR="00EE49D0">
        <w:rPr>
          <w:rFonts w:ascii="微软雅黑" w:eastAsia="微软雅黑" w:hAnsi="微软雅黑"/>
        </w:rPr>
        <w:t>，这些</w:t>
      </w:r>
      <w:r w:rsidR="001B1AE5">
        <w:rPr>
          <w:rFonts w:ascii="微软雅黑" w:eastAsia="微软雅黑" w:hAnsi="微软雅黑"/>
        </w:rPr>
        <w:t>信息可以在后台进行解析和获取</w:t>
      </w:r>
      <w:r w:rsidR="00571784">
        <w:rPr>
          <w:rFonts w:ascii="微软雅黑" w:eastAsia="微软雅黑" w:hAnsi="微软雅黑"/>
        </w:rPr>
        <w:t>，详细的数据结构可以参考官方文档。</w:t>
      </w:r>
      <w:r w:rsidR="00F413E7">
        <w:rPr>
          <w:rFonts w:ascii="微软雅黑" w:eastAsia="微软雅黑" w:hAnsi="微软雅黑"/>
        </w:rPr>
        <w:t>为了确保用户信息不会被中途截断篡改，可以在后台进行数据获取。</w:t>
      </w:r>
    </w:p>
    <w:p w:rsidR="00F413E7" w:rsidRDefault="00F413E7" w:rsidP="00BE537A">
      <w:pPr>
        <w:ind w:firstLineChars="193" w:firstLine="42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在获取到第三方登录用户的信息之后，就可以与本系统的账户进行匹配操作了。之后的操作存在几种不同的方式类型，对于</w:t>
      </w:r>
      <w:r w:rsidR="0078327E">
        <w:rPr>
          <w:rFonts w:ascii="微软雅黑" w:eastAsia="微软雅黑" w:hAnsi="微软雅黑"/>
        </w:rPr>
        <w:t>本</w:t>
      </w:r>
      <w:r w:rsidR="00564A03">
        <w:rPr>
          <w:rFonts w:ascii="微软雅黑" w:eastAsia="微软雅黑" w:hAnsi="微软雅黑"/>
        </w:rPr>
        <w:t>系统来讲，采用的是以下鉴定</w:t>
      </w:r>
      <w:r>
        <w:rPr>
          <w:rFonts w:ascii="微软雅黑" w:eastAsia="微软雅黑" w:hAnsi="微软雅黑"/>
        </w:rPr>
        <w:t>方式</w:t>
      </w:r>
      <w:r w:rsidR="000323A9">
        <w:rPr>
          <w:rFonts w:ascii="微软雅黑" w:eastAsia="微软雅黑" w:hAnsi="微软雅黑"/>
        </w:rPr>
        <w:t>。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630"/>
      </w:tblGrid>
      <w:tr w:rsidR="0078327E" w:rsidTr="00B6366F">
        <w:trPr>
          <w:jc w:val="center"/>
        </w:trPr>
        <w:tc>
          <w:tcPr>
            <w:tcW w:w="0" w:type="auto"/>
          </w:tcPr>
          <w:p w:rsidR="0078327E" w:rsidRDefault="00980777" w:rsidP="00BE53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mc:AlternateContent>
                <mc:Choice Requires="wpc">
                  <w:drawing>
                    <wp:inline distT="0" distB="0" distL="0" distR="0">
                      <wp:extent cx="8258175" cy="5686425"/>
                      <wp:effectExtent l="0" t="0" r="0" b="0"/>
                      <wp:docPr id="6" name="画布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" name="文本框 7"/>
                              <wps:cNvSpPr txBox="1"/>
                              <wps:spPr>
                                <a:xfrm>
                                  <a:off x="3371850" y="180975"/>
                                  <a:ext cx="809625" cy="285750"/>
                                </a:xfrm>
                                <a:prstGeom prst="rect">
                                  <a:avLst/>
                                </a:prstGeom>
                                <a:ln/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80777" w:rsidRPr="00980777" w:rsidRDefault="00980777">
                                    <w:pPr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</w:pPr>
                                    <w:r w:rsidRPr="00980777"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第三方登陆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文本框 7"/>
                              <wps:cNvSpPr txBox="1"/>
                              <wps:spPr>
                                <a:xfrm>
                                  <a:off x="2889015" y="795210"/>
                                  <a:ext cx="1782150" cy="285750"/>
                                </a:xfrm>
                                <a:prstGeom prst="rect">
                                  <a:avLst/>
                                </a:prstGeom>
                                <a:ln/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80777" w:rsidRDefault="00980777" w:rsidP="00980777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Times New Roman"/>
                                        <w:sz w:val="18"/>
                                        <w:szCs w:val="18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微软雅黑" w:eastAsia="微软雅黑" w:hAnsi="微软雅黑" w:cs="Times New Roman" w:hint="eastAsia"/>
                                        <w:sz w:val="18"/>
                                        <w:szCs w:val="18"/>
                                      </w:rPr>
                                      <w:t>oken</w:t>
                                    </w:r>
                                    <w:r>
                                      <w:rPr>
                                        <w:rFonts w:ascii="微软雅黑" w:eastAsia="微软雅黑" w:hAnsi="微软雅黑" w:cs="Times New Roman"/>
                                        <w:sz w:val="18"/>
                                        <w:szCs w:val="18"/>
                                      </w:rPr>
                                      <w:t>校验通过</w:t>
                                    </w:r>
                                    <w:r>
                                      <w:rPr>
                                        <w:rFonts w:ascii="微软雅黑" w:eastAsia="微软雅黑" w:hAnsi="微软雅黑" w:cs="Times New Roman" w:hint="eastAsia"/>
                                        <w:sz w:val="18"/>
                                        <w:szCs w:val="18"/>
                                      </w:rPr>
                                      <w:t>（区分来源</w:t>
                                    </w:r>
                                    <w:r>
                                      <w:rPr>
                                        <w:rFonts w:ascii="微软雅黑" w:eastAsia="微软雅黑" w:hAnsi="微软雅黑" w:cs="Times New Roman"/>
                                        <w:sz w:val="18"/>
                                        <w:szCs w:val="18"/>
                                      </w:rPr>
                                      <w:t>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文本框 7"/>
                              <wps:cNvSpPr txBox="1"/>
                              <wps:spPr>
                                <a:xfrm>
                                  <a:off x="2973573" y="1456084"/>
                                  <a:ext cx="1629749" cy="285750"/>
                                </a:xfrm>
                                <a:prstGeom prst="rect">
                                  <a:avLst/>
                                </a:prstGeom>
                                <a:ln/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80777" w:rsidRDefault="00980777" w:rsidP="00980777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Times New Roman" w:hint="eastAsia"/>
                                        <w:sz w:val="18"/>
                                        <w:szCs w:val="18"/>
                                      </w:rPr>
                                      <w:t>与</w:t>
                                    </w:r>
                                    <w:r w:rsidR="00E00ACB">
                                      <w:rPr>
                                        <w:rFonts w:ascii="微软雅黑" w:eastAsia="微软雅黑" w:hAnsi="微软雅黑" w:cs="Times New Roman" w:hint="eastAsia"/>
                                        <w:sz w:val="18"/>
                                        <w:szCs w:val="18"/>
                                      </w:rPr>
                                      <w:t>系统内部账户</w:t>
                                    </w:r>
                                    <w:r>
                                      <w:rPr>
                                        <w:rFonts w:ascii="微软雅黑" w:eastAsia="微软雅黑" w:hAnsi="微软雅黑" w:cs="Times New Roman"/>
                                        <w:sz w:val="18"/>
                                        <w:szCs w:val="18"/>
                                      </w:rPr>
                                      <w:t>号进行匹配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文本框 7"/>
                              <wps:cNvSpPr txBox="1"/>
                              <wps:spPr>
                                <a:xfrm>
                                  <a:off x="1256325" y="1932242"/>
                                  <a:ext cx="1086825" cy="285750"/>
                                </a:xfrm>
                                <a:prstGeom prst="rect">
                                  <a:avLst/>
                                </a:prstGeom>
                                <a:ln/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0ACB" w:rsidRDefault="00E00ACB" w:rsidP="00E00ACB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Times New Roman" w:hint="eastAsia"/>
                                        <w:sz w:val="18"/>
                                        <w:szCs w:val="18"/>
                                      </w:rPr>
                                      <w:t>查询</w:t>
                                    </w:r>
                                    <w:r>
                                      <w:rPr>
                                        <w:rFonts w:ascii="微软雅黑" w:eastAsia="微软雅黑" w:hAnsi="微软雅黑" w:cs="Times New Roman"/>
                                        <w:sz w:val="18"/>
                                        <w:szCs w:val="18"/>
                                      </w:rPr>
                                      <w:t>无对应用户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文本框 7"/>
                              <wps:cNvSpPr txBox="1"/>
                              <wps:spPr>
                                <a:xfrm>
                                  <a:off x="1031115" y="2669032"/>
                                  <a:ext cx="1515450" cy="516233"/>
                                </a:xfrm>
                                <a:prstGeom prst="rect">
                                  <a:avLst/>
                                </a:prstGeom>
                                <a:ln/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0ACB" w:rsidRDefault="00E00ACB" w:rsidP="00E00ACB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Times New Roman" w:hint="eastAsia"/>
                                        <w:sz w:val="18"/>
                                        <w:szCs w:val="18"/>
                                      </w:rPr>
                                      <w:t>在系统内部创建</w:t>
                                    </w:r>
                                    <w:r w:rsidR="00A46C5A">
                                      <w:rPr>
                                        <w:rFonts w:ascii="微软雅黑" w:eastAsia="微软雅黑" w:hAnsi="微软雅黑" w:cs="Times New Roman"/>
                                        <w:sz w:val="18"/>
                                        <w:szCs w:val="18"/>
                                      </w:rPr>
                                      <w:t>该用户，生成</w:t>
                                    </w:r>
                                    <w:r>
                                      <w:rPr>
                                        <w:rFonts w:ascii="微软雅黑" w:eastAsia="微软雅黑" w:hAnsi="微软雅黑" w:cs="Times New Roman"/>
                                        <w:sz w:val="18"/>
                                        <w:szCs w:val="18"/>
                                      </w:rPr>
                                      <w:t>随即六位数密码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文本框 7"/>
                              <wps:cNvSpPr txBox="1"/>
                              <wps:spPr>
                                <a:xfrm>
                                  <a:off x="1151026" y="3780727"/>
                                  <a:ext cx="1277324" cy="772223"/>
                                </a:xfrm>
                                <a:prstGeom prst="rect">
                                  <a:avLst/>
                                </a:prstGeom>
                                <a:ln/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0ACB" w:rsidRDefault="00E00ACB" w:rsidP="00E00ACB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Times New Roman" w:hint="eastAsia"/>
                                        <w:sz w:val="18"/>
                                        <w:szCs w:val="18"/>
                                      </w:rPr>
                                      <w:t>将</w:t>
                                    </w:r>
                                    <w:r w:rsidR="009823FD">
                                      <w:rPr>
                                        <w:rFonts w:ascii="微软雅黑" w:eastAsia="微软雅黑" w:hAnsi="微软雅黑" w:cs="Times New Roman" w:hint="eastAsia"/>
                                        <w:sz w:val="18"/>
                                        <w:szCs w:val="18"/>
                                      </w:rPr>
                                      <w:t>本系统</w:t>
                                    </w:r>
                                    <w:r w:rsidR="009823FD">
                                      <w:rPr>
                                        <w:rFonts w:ascii="微软雅黑" w:eastAsia="微软雅黑" w:hAnsi="微软雅黑" w:cs="Times New Roman"/>
                                        <w:sz w:val="18"/>
                                        <w:szCs w:val="18"/>
                                      </w:rPr>
                                      <w:t>内的帐号及密码</w:t>
                                    </w:r>
                                    <w:r>
                                      <w:rPr>
                                        <w:rFonts w:ascii="微软雅黑" w:eastAsia="微软雅黑" w:hAnsi="微软雅黑" w:cs="Times New Roman" w:hint="eastAsia"/>
                                        <w:sz w:val="18"/>
                                        <w:szCs w:val="18"/>
                                      </w:rPr>
                                      <w:t>信息发送到</w:t>
                                    </w:r>
                                    <w:r>
                                      <w:rPr>
                                        <w:rFonts w:ascii="微软雅黑" w:eastAsia="微软雅黑" w:hAnsi="微软雅黑" w:cs="Times New Roman"/>
                                        <w:sz w:val="18"/>
                                        <w:szCs w:val="18"/>
                                      </w:rPr>
                                      <w:t>用户对应第三方账号邮箱中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文本框 7"/>
                              <wps:cNvSpPr txBox="1"/>
                              <wps:spPr>
                                <a:xfrm>
                                  <a:off x="4752001" y="1932260"/>
                                  <a:ext cx="1172550" cy="285750"/>
                                </a:xfrm>
                                <a:prstGeom prst="rect">
                                  <a:avLst/>
                                </a:prstGeom>
                                <a:ln/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0ACB" w:rsidRDefault="00E00ACB" w:rsidP="0028417C">
                                    <w:pPr>
                                      <w:pStyle w:val="a8"/>
                                      <w:ind w:firstLineChars="50" w:firstLine="9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Times New Roman" w:hint="eastAsia"/>
                                        <w:sz w:val="18"/>
                                        <w:szCs w:val="18"/>
                                      </w:rPr>
                                      <w:t>查询有</w:t>
                                    </w:r>
                                    <w:r>
                                      <w:rPr>
                                        <w:rFonts w:ascii="微软雅黑" w:eastAsia="微软雅黑" w:hAnsi="微软雅黑" w:cs="Times New Roman"/>
                                        <w:sz w:val="18"/>
                                        <w:szCs w:val="18"/>
                                      </w:rPr>
                                      <w:t>对应用户</w:t>
                                    </w:r>
                                  </w:p>
                                  <w:p w:rsidR="00E00ACB" w:rsidRDefault="00E00ACB" w:rsidP="00E00ACB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文本框 7"/>
                              <wps:cNvSpPr txBox="1"/>
                              <wps:spPr>
                                <a:xfrm>
                                  <a:off x="3841982" y="2544205"/>
                                  <a:ext cx="848699" cy="620958"/>
                                </a:xfrm>
                                <a:prstGeom prst="rect">
                                  <a:avLst/>
                                </a:prstGeom>
                                <a:ln/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0ACB" w:rsidRDefault="00E00ACB" w:rsidP="00E00ACB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Times New Roman" w:hint="eastAsia"/>
                                        <w:sz w:val="18"/>
                                        <w:szCs w:val="18"/>
                                      </w:rPr>
                                      <w:t>数据库</w:t>
                                    </w:r>
                                    <w:r>
                                      <w:rPr>
                                        <w:rFonts w:ascii="微软雅黑" w:eastAsia="微软雅黑" w:hAnsi="微软雅黑" w:cs="Times New Roman"/>
                                        <w:sz w:val="18"/>
                                        <w:szCs w:val="18"/>
                                      </w:rPr>
                                      <w:t>校验字段为</w:t>
                                    </w:r>
                                    <w:r>
                                      <w:rPr>
                                        <w:rFonts w:ascii="微软雅黑" w:eastAsia="微软雅黑" w:hAnsi="微软雅黑" w:cs="Times New Roman" w:hint="eastAsia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7"/>
                              <wps:cNvSpPr txBox="1"/>
                              <wps:spPr>
                                <a:xfrm>
                                  <a:off x="6388079" y="2485050"/>
                                  <a:ext cx="848360" cy="620395"/>
                                </a:xfrm>
                                <a:prstGeom prst="rect">
                                  <a:avLst/>
                                </a:prstGeom>
                                <a:ln/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0ACB" w:rsidRDefault="00E00ACB" w:rsidP="00E00ACB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Times New Roman" w:hint="eastAsia"/>
                                        <w:sz w:val="18"/>
                                        <w:szCs w:val="18"/>
                                      </w:rPr>
                                      <w:t>数据库校验字段为</w:t>
                                    </w:r>
                                    <w:r w:rsidR="002D0DFC">
                                      <w:rPr>
                                        <w:rFonts w:eastAsia="微软雅黑" w:cs="Times New Roman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文本框 7"/>
                              <wps:cNvSpPr txBox="1"/>
                              <wps:spPr>
                                <a:xfrm>
                                  <a:off x="3770750" y="3888740"/>
                                  <a:ext cx="982050" cy="515959"/>
                                </a:xfrm>
                                <a:prstGeom prst="rect">
                                  <a:avLst/>
                                </a:prstGeom>
                                <a:ln/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0ACB" w:rsidRDefault="00E00ACB" w:rsidP="00E00ACB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Times New Roman" w:hint="eastAsia"/>
                                        <w:sz w:val="18"/>
                                        <w:szCs w:val="18"/>
                                      </w:rPr>
                                      <w:t>直接登录</w:t>
                                    </w:r>
                                    <w:r>
                                      <w:rPr>
                                        <w:rFonts w:ascii="微软雅黑" w:eastAsia="微软雅黑" w:hAnsi="微软雅黑" w:cs="Times New Roman"/>
                                        <w:sz w:val="18"/>
                                        <w:szCs w:val="18"/>
                                      </w:rPr>
                                      <w:t>系统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文本框 7"/>
                              <wps:cNvSpPr txBox="1"/>
                              <wps:spPr>
                                <a:xfrm>
                                  <a:off x="6152701" y="3594920"/>
                                  <a:ext cx="1315425" cy="839815"/>
                                </a:xfrm>
                                <a:prstGeom prst="rect">
                                  <a:avLst/>
                                </a:prstGeom>
                                <a:ln/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0ACB" w:rsidRDefault="00E00ACB" w:rsidP="00E00ACB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Times New Roman" w:hint="eastAsia"/>
                                        <w:sz w:val="18"/>
                                        <w:szCs w:val="18"/>
                                      </w:rPr>
                                      <w:t>引导</w:t>
                                    </w:r>
                                    <w:r>
                                      <w:rPr>
                                        <w:rFonts w:ascii="微软雅黑" w:eastAsia="微软雅黑" w:hAnsi="微软雅黑" w:cs="Times New Roman"/>
                                        <w:sz w:val="18"/>
                                        <w:szCs w:val="18"/>
                                      </w:rPr>
                                      <w:t>用户到邮箱帐号校验页，并发送</w:t>
                                    </w:r>
                                    <w:r w:rsidR="002D0DFC">
                                      <w:rPr>
                                        <w:rFonts w:ascii="微软雅黑" w:eastAsia="微软雅黑" w:hAnsi="微软雅黑" w:cs="Times New Roman" w:hint="eastAsia"/>
                                        <w:sz w:val="18"/>
                                        <w:szCs w:val="18"/>
                                      </w:rPr>
                                      <w:t>唯一</w:t>
                                    </w:r>
                                    <w:r w:rsidR="002D0DFC">
                                      <w:rPr>
                                        <w:rFonts w:ascii="微软雅黑" w:eastAsia="微软雅黑" w:hAnsi="微软雅黑" w:cs="Times New Roman"/>
                                        <w:sz w:val="18"/>
                                        <w:szCs w:val="18"/>
                                      </w:rPr>
                                      <w:t>code校验码进行校验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文本框 7"/>
                              <wps:cNvSpPr txBox="1"/>
                              <wps:spPr>
                                <a:xfrm>
                                  <a:off x="6241289" y="4955490"/>
                                  <a:ext cx="1163025" cy="284480"/>
                                </a:xfrm>
                                <a:prstGeom prst="rect">
                                  <a:avLst/>
                                </a:prstGeom>
                                <a:ln/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0DFC" w:rsidRDefault="002D0DFC" w:rsidP="002D0DFC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Times New Roman" w:hint="eastAsia"/>
                                        <w:sz w:val="18"/>
                                        <w:szCs w:val="18"/>
                                      </w:rPr>
                                      <w:t>邮箱</w:t>
                                    </w:r>
                                    <w:r>
                                      <w:rPr>
                                        <w:rFonts w:ascii="微软雅黑" w:eastAsia="微软雅黑" w:hAnsi="微软雅黑" w:cs="Times New Roman"/>
                                        <w:sz w:val="18"/>
                                        <w:szCs w:val="18"/>
                                      </w:rPr>
                                      <w:t>url校验通过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文本框 7"/>
                              <wps:cNvSpPr txBox="1"/>
                              <wps:spPr>
                                <a:xfrm>
                                  <a:off x="3404943" y="4940363"/>
                                  <a:ext cx="1715475" cy="283845"/>
                                </a:xfrm>
                                <a:prstGeom prst="rect">
                                  <a:avLst/>
                                </a:prstGeom>
                                <a:ln/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0DFC" w:rsidRDefault="002D0DFC" w:rsidP="002D0DFC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Times New Roman" w:hint="eastAsia"/>
                                        <w:sz w:val="18"/>
                                        <w:szCs w:val="18"/>
                                      </w:rPr>
                                      <w:t>将数据库对应</w:t>
                                    </w:r>
                                    <w:r>
                                      <w:rPr>
                                        <w:rFonts w:ascii="微软雅黑" w:eastAsia="微软雅黑" w:hAnsi="微软雅黑" w:cs="Times New Roman"/>
                                        <w:sz w:val="18"/>
                                        <w:szCs w:val="18"/>
                                      </w:rPr>
                                      <w:t>校验字段置为</w:t>
                                    </w:r>
                                    <w:r>
                                      <w:rPr>
                                        <w:rFonts w:ascii="微软雅黑" w:eastAsia="微软雅黑" w:hAnsi="微软雅黑" w:cs="Times New Roman" w:hint="eastAsia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3759833" y="477945"/>
                                  <a:ext cx="9037" cy="3228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箭头连接符 24"/>
                              <wps:cNvCnPr>
                                <a:stCxn id="8" idx="2"/>
                                <a:endCxn id="9" idx="0"/>
                              </wps:cNvCnPr>
                              <wps:spPr>
                                <a:xfrm>
                                  <a:off x="3780090" y="1080960"/>
                                  <a:ext cx="8358" cy="37512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箭头连接符 25"/>
                              <wps:cNvCnPr>
                                <a:stCxn id="9" idx="2"/>
                                <a:endCxn id="13" idx="0"/>
                              </wps:cNvCnPr>
                              <wps:spPr>
                                <a:xfrm>
                                  <a:off x="3788448" y="1741834"/>
                                  <a:ext cx="1549828" cy="1904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箭头连接符 26"/>
                              <wps:cNvCnPr>
                                <a:stCxn id="9" idx="2"/>
                                <a:endCxn id="10" idx="0"/>
                              </wps:cNvCnPr>
                              <wps:spPr>
                                <a:xfrm flipH="1">
                                  <a:off x="1799738" y="1741834"/>
                                  <a:ext cx="1988710" cy="1904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箭头连接符 28"/>
                              <wps:cNvCnPr>
                                <a:stCxn id="10" idx="2"/>
                                <a:endCxn id="11" idx="0"/>
                              </wps:cNvCnPr>
                              <wps:spPr>
                                <a:xfrm flipH="1">
                                  <a:off x="1788840" y="2217992"/>
                                  <a:ext cx="10898" cy="4510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箭头连接符 29"/>
                              <wps:cNvCnPr>
                                <a:stCxn id="11" idx="2"/>
                                <a:endCxn id="12" idx="0"/>
                              </wps:cNvCnPr>
                              <wps:spPr>
                                <a:xfrm>
                                  <a:off x="1788840" y="3185265"/>
                                  <a:ext cx="848" cy="59546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箭头连接符 30"/>
                              <wps:cNvCnPr>
                                <a:stCxn id="12" idx="3"/>
                                <a:endCxn id="17" idx="1"/>
                              </wps:cNvCnPr>
                              <wps:spPr>
                                <a:xfrm flipV="1">
                                  <a:off x="2428350" y="4146720"/>
                                  <a:ext cx="1342400" cy="201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箭头连接符 31"/>
                              <wps:cNvCnPr>
                                <a:stCxn id="13" idx="2"/>
                                <a:endCxn id="15" idx="0"/>
                              </wps:cNvCnPr>
                              <wps:spPr>
                                <a:xfrm flipH="1">
                                  <a:off x="4266332" y="2218010"/>
                                  <a:ext cx="1071944" cy="3261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箭头连接符 32"/>
                              <wps:cNvCnPr>
                                <a:stCxn id="13" idx="2"/>
                                <a:endCxn id="16" idx="0"/>
                              </wps:cNvCnPr>
                              <wps:spPr>
                                <a:xfrm>
                                  <a:off x="5338276" y="2218010"/>
                                  <a:ext cx="1473983" cy="2670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箭头连接符 33"/>
                              <wps:cNvCnPr>
                                <a:stCxn id="16" idx="2"/>
                                <a:endCxn id="18" idx="0"/>
                              </wps:cNvCnPr>
                              <wps:spPr>
                                <a:xfrm flipH="1">
                                  <a:off x="6810414" y="3105445"/>
                                  <a:ext cx="1845" cy="4894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箭头连接符 34"/>
                              <wps:cNvCnPr>
                                <a:stCxn id="18" idx="2"/>
                                <a:endCxn id="19" idx="0"/>
                              </wps:cNvCnPr>
                              <wps:spPr>
                                <a:xfrm>
                                  <a:off x="6810414" y="4434735"/>
                                  <a:ext cx="12388" cy="5207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箭头连接符 35"/>
                              <wps:cNvCnPr>
                                <a:stCxn id="19" idx="1"/>
                                <a:endCxn id="20" idx="3"/>
                              </wps:cNvCnPr>
                              <wps:spPr>
                                <a:xfrm flipH="1" flipV="1">
                                  <a:off x="5120418" y="5082286"/>
                                  <a:ext cx="1120871" cy="154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箭头连接符 36"/>
                              <wps:cNvCnPr>
                                <a:stCxn id="15" idx="2"/>
                                <a:endCxn id="17" idx="0"/>
                              </wps:cNvCnPr>
                              <wps:spPr>
                                <a:xfrm flipH="1">
                                  <a:off x="4261775" y="3165163"/>
                                  <a:ext cx="4557" cy="7235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箭头连接符 37"/>
                              <wps:cNvCnPr>
                                <a:stCxn id="20" idx="0"/>
                                <a:endCxn id="17" idx="2"/>
                              </wps:cNvCnPr>
                              <wps:spPr>
                                <a:xfrm flipH="1" flipV="1">
                                  <a:off x="4261775" y="4404699"/>
                                  <a:ext cx="906" cy="5356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画布 6" o:spid="_x0000_s1026" editas="canvas" style="width:650.25pt;height:447.75pt;mso-position-horizontal-relative:char;mso-position-vertical-relative:line" coordsize="82581,56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82581;height:56864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7" o:spid="_x0000_s1028" type="#_x0000_t202" style="position:absolute;left:33718;top:1809;width:8096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h91MIA&#10;AADaAAAADwAAAGRycy9kb3ducmV2LnhtbESPQWvCQBSE74X+h+UJXorZVGiVNKsUS8SbVL14e2Rf&#10;k2D2bdhdk/jv3YLgcZiZb5h8PZpW9OR8Y1nBe5KCIC6tbrhScDoWsyUIH5A1tpZJwY08rFevLzlm&#10;2g78S/0hVCJC2GeooA6hy6T0ZU0GfWI74uj9WWcwROkqqR0OEW5aOU/TT2mw4bhQY0ebmsrL4WoU&#10;0Ja3x592Z0o37NPNW3EervsPpaaT8fsLRKAxPMOP9k4rWMD/lXg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OH3UwgAAANoAAAAPAAAAAAAAAAAAAAAAAJgCAABkcnMvZG93&#10;bnJldi54bWxQSwUGAAAAAAQABAD1AAAAhwMAAAAA&#10;" fillcolor="#b1dcb7 [3201]" strokecolor="#5b9bd5 [3204]" strokeweight="2pt">
                        <v:stroke endcap="round"/>
                        <v:shadow on="t" color="black" opacity="26214f" origin="-.5,-.5" offset=".74836mm,.74836mm"/>
                        <v:textbox>
                          <w:txbxContent>
                            <w:p w:rsidR="00980777" w:rsidRPr="00980777" w:rsidRDefault="00980777">
                              <w:pP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 w:rsidRPr="00980777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第三方登陆</w:t>
                              </w:r>
                            </w:p>
                          </w:txbxContent>
                        </v:textbox>
                      </v:shape>
                      <v:shape id="文本框 7" o:spid="_x0000_s1029" type="#_x0000_t202" style="position:absolute;left:28890;top:7952;width:1782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fpprsA&#10;AADaAAAADwAAAGRycy9kb3ducmV2LnhtbERPuwrCMBTdBf8hXMFFNFVQpBpFFMVNfCxul+baFpub&#10;kkRb/94MguPhvJfr1lTiTc6XlhWMRwkI4szqknMFt+t+OAfhA7LGyjIp+JCH9arbWWKqbcNnel9C&#10;LmII+xQVFCHUqZQ+K8igH9maOHIP6wyGCF0utcMmhptKTpJkJg2WHBsKrGlbUPa8vIwCOvDhuquO&#10;JnPNKdkO9vfmdZoq1e+1mwWIQG34i3/uo1YQt8Yr8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n6aa7AAAA2gAAAA8AAAAAAAAAAAAAAAAAmAIAAGRycy9kb3ducmV2Lnht&#10;bFBLBQYAAAAABAAEAPUAAACAAwAAAAA=&#10;" fillcolor="#b1dcb7 [3201]" strokecolor="#5b9bd5 [3204]" strokeweight="2pt">
                        <v:stroke endcap="round"/>
                        <v:shadow on="t" color="black" opacity="26214f" origin="-.5,-.5" offset=".74836mm,.74836mm"/>
                        <v:textbox>
                          <w:txbxContent>
                            <w:p w:rsidR="00980777" w:rsidRDefault="00980777" w:rsidP="00980777">
                              <w:pPr>
                                <w:pStyle w:val="a8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sz w:val="18"/>
                                  <w:szCs w:val="18"/>
                                </w:rPr>
                                <w:t>oken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sz w:val="18"/>
                                  <w:szCs w:val="18"/>
                                </w:rPr>
                                <w:t>校验通过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sz w:val="18"/>
                                  <w:szCs w:val="18"/>
                                </w:rPr>
                                <w:t>（区分来源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v:textbox>
                      </v:shape>
                      <v:shape id="文本框 7" o:spid="_x0000_s1030" type="#_x0000_t202" style="position:absolute;left:29735;top:14560;width:1629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tMPcIA&#10;AADaAAAADwAAAGRycy9kb3ducmV2LnhtbESPQWvCQBSE74X+h+UJXorZVGjRNKsUS8SbVL14e2Rf&#10;k2D2bdhdk/jv3YLgcZiZb5h8PZpW9OR8Y1nBe5KCIC6tbrhScDoWswUIH5A1tpZJwY08rFevLzlm&#10;2g78S/0hVCJC2GeooA6hy6T0ZU0GfWI74uj9WWcwROkqqR0OEW5aOU/TT2mw4bhQY0ebmsrL4WoU&#10;0Ja3x592Z0o37NPNW3EervsPpaaT8fsLRKAxPMOP9k4rWML/lXg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60w9wgAAANoAAAAPAAAAAAAAAAAAAAAAAJgCAABkcnMvZG93&#10;bnJldi54bWxQSwUGAAAAAAQABAD1AAAAhwMAAAAA&#10;" fillcolor="#b1dcb7 [3201]" strokecolor="#5b9bd5 [3204]" strokeweight="2pt">
                        <v:stroke endcap="round"/>
                        <v:shadow on="t" color="black" opacity="26214f" origin="-.5,-.5" offset=".74836mm,.74836mm"/>
                        <v:textbox>
                          <w:txbxContent>
                            <w:p w:rsidR="00980777" w:rsidRDefault="00980777" w:rsidP="00980777">
                              <w:pPr>
                                <w:pStyle w:val="a8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sz w:val="18"/>
                                  <w:szCs w:val="18"/>
                                </w:rPr>
                                <w:t>与</w:t>
                              </w:r>
                              <w:r w:rsidR="00E00ACB">
                                <w:rPr>
                                  <w:rFonts w:ascii="微软雅黑" w:eastAsia="微软雅黑" w:hAnsi="微软雅黑" w:cs="Times New Roman" w:hint="eastAsia"/>
                                  <w:sz w:val="18"/>
                                  <w:szCs w:val="18"/>
                                </w:rPr>
                                <w:t>系统内部账户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sz w:val="18"/>
                                  <w:szCs w:val="18"/>
                                </w:rPr>
                                <w:t>号进行匹配</w:t>
                              </w:r>
                            </w:p>
                          </w:txbxContent>
                        </v:textbox>
                      </v:shape>
                      <v:shape id="文本框 7" o:spid="_x0000_s1031" type="#_x0000_t202" style="position:absolute;left:12563;top:19322;width:1086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VhQ8MA&#10;AADbAAAADwAAAGRycy9kb3ducmV2LnhtbESPT4vCMBDF7wt+hzCCl0XTXViRahRRFG/in4u3oRnb&#10;YjMpSbT12+8cFvY2w3vz3m8Wq9416kUh1p4NfE0yUMSFtzWXBq6X3XgGKiZki41nMvCmCKvl4GOB&#10;ufUdn+h1TqWSEI45GqhSanOtY1GRwzjxLbFodx8cJllDqW3ATsJdo7+zbKod1iwNFba0qah4nJ/O&#10;AO15f9k2B1eE7phtPne37nn8MWY07NdzUIn69G/+uz5YwRd6+UUG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VhQ8MAAADbAAAADwAAAAAAAAAAAAAAAACYAgAAZHJzL2Rv&#10;d25yZXYueG1sUEsFBgAAAAAEAAQA9QAAAIgDAAAAAA==&#10;" fillcolor="#b1dcb7 [3201]" strokecolor="#5b9bd5 [3204]" strokeweight="2pt">
                        <v:stroke endcap="round"/>
                        <v:shadow on="t" color="black" opacity="26214f" origin="-.5,-.5" offset=".74836mm,.74836mm"/>
                        <v:textbox>
                          <w:txbxContent>
                            <w:p w:rsidR="00E00ACB" w:rsidRDefault="00E00ACB" w:rsidP="00E00ACB">
                              <w:pPr>
                                <w:pStyle w:val="a8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sz w:val="18"/>
                                  <w:szCs w:val="18"/>
                                </w:rPr>
                                <w:t>查询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sz w:val="18"/>
                                  <w:szCs w:val="18"/>
                                </w:rPr>
                                <w:t>无对应用户</w:t>
                              </w:r>
                            </w:p>
                          </w:txbxContent>
                        </v:textbox>
                      </v:shape>
                      <v:shape id="文本框 7" o:spid="_x0000_s1032" type="#_x0000_t202" style="position:absolute;left:10311;top:26690;width:15154;height:5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nE2MEA&#10;AADbAAAADwAAAGRycy9kb3ducmV2LnhtbERPS4vCMBC+L/gfwgh7WdbUhRXpGkWUlt6Kj4u3oZlt&#10;yzaTkkRb/71ZELzNx/ec1WY0nbiR861lBfNZAoK4srrlWsH5lH0uQfiArLGzTAru5GGznrytMNV2&#10;4APdjqEWMYR9igqaEPpUSl81ZNDPbE8cuV/rDIYIXS21wyGGm05+JclCGmw5NjTY066h6u94NQoo&#10;5/y07wpTuaFMdh/ZZbiW30q9T8ftD4hAY3iJn+5Cx/lz+P8lH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JxNjBAAAA2wAAAA8AAAAAAAAAAAAAAAAAmAIAAGRycy9kb3du&#10;cmV2LnhtbFBLBQYAAAAABAAEAPUAAACGAwAAAAA=&#10;" fillcolor="#b1dcb7 [3201]" strokecolor="#5b9bd5 [3204]" strokeweight="2pt">
                        <v:stroke endcap="round"/>
                        <v:shadow on="t" color="black" opacity="26214f" origin="-.5,-.5" offset=".74836mm,.74836mm"/>
                        <v:textbox>
                          <w:txbxContent>
                            <w:p w:rsidR="00E00ACB" w:rsidRDefault="00E00ACB" w:rsidP="00E00ACB">
                              <w:pPr>
                                <w:pStyle w:val="a8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sz w:val="18"/>
                                  <w:szCs w:val="18"/>
                                </w:rPr>
                                <w:t>在系统内部创建</w:t>
                              </w:r>
                              <w:r w:rsidR="00A46C5A">
                                <w:rPr>
                                  <w:rFonts w:ascii="微软雅黑" w:eastAsia="微软雅黑" w:hAnsi="微软雅黑" w:cs="Times New Roman"/>
                                  <w:sz w:val="18"/>
                                  <w:szCs w:val="18"/>
                                </w:rPr>
                                <w:t>该用户，生成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sz w:val="18"/>
                                  <w:szCs w:val="18"/>
                                </w:rPr>
                                <w:t>随即六位数密码</w:t>
                              </w:r>
                            </w:p>
                          </w:txbxContent>
                        </v:textbox>
                      </v:shape>
                      <v:shape id="文本框 7" o:spid="_x0000_s1033" type="#_x0000_t202" style="position:absolute;left:11510;top:37807;width:12773;height:7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tar8EA&#10;AADbAAAADwAAAGRycy9kb3ducmV2LnhtbERPS2vCQBC+C/0PyxS8SLNRsEiaVYpF8SY1XrwN2WkS&#10;mp0Nu5uH/94VCr3Nx/ecfDeZVgzkfGNZwTJJQRCXVjdcKbgWh7cNCB+QNbaWScGdPOy2L7McM21H&#10;/qbhEioRQ9hnqKAOocuk9GVNBn1iO+LI/VhnMEToKqkdjjHctHKVpu/SYMOxocaO9jWVv5feKKAj&#10;H4uv9mRKN57T/eJwG/vzWqn56/T5ASLQFP7Ff+6TjvNX8PwlHi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bWq/BAAAA2wAAAA8AAAAAAAAAAAAAAAAAmAIAAGRycy9kb3du&#10;cmV2LnhtbFBLBQYAAAAABAAEAPUAAACGAwAAAAA=&#10;" fillcolor="#b1dcb7 [3201]" strokecolor="#5b9bd5 [3204]" strokeweight="2pt">
                        <v:stroke endcap="round"/>
                        <v:shadow on="t" color="black" opacity="26214f" origin="-.5,-.5" offset=".74836mm,.74836mm"/>
                        <v:textbox>
                          <w:txbxContent>
                            <w:p w:rsidR="00E00ACB" w:rsidRDefault="00E00ACB" w:rsidP="00E00ACB">
                              <w:pPr>
                                <w:pStyle w:val="a8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sz w:val="18"/>
                                  <w:szCs w:val="18"/>
                                </w:rPr>
                                <w:t>将</w:t>
                              </w:r>
                              <w:r w:rsidR="009823FD">
                                <w:rPr>
                                  <w:rFonts w:ascii="微软雅黑" w:eastAsia="微软雅黑" w:hAnsi="微软雅黑" w:cs="Times New Roman" w:hint="eastAsia"/>
                                  <w:sz w:val="18"/>
                                  <w:szCs w:val="18"/>
                                </w:rPr>
                                <w:t>本系统</w:t>
                              </w:r>
                              <w:r w:rsidR="009823FD">
                                <w:rPr>
                                  <w:rFonts w:ascii="微软雅黑" w:eastAsia="微软雅黑" w:hAnsi="微软雅黑" w:cs="Times New Roman"/>
                                  <w:sz w:val="18"/>
                                  <w:szCs w:val="18"/>
                                </w:rPr>
                                <w:t>内的帐号及密码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sz w:val="18"/>
                                  <w:szCs w:val="18"/>
                                </w:rPr>
                                <w:t>信息发送到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sz w:val="18"/>
                                  <w:szCs w:val="18"/>
                                </w:rPr>
                                <w:t>用户对应第三方账号邮箱中</w:t>
                              </w:r>
                            </w:p>
                          </w:txbxContent>
                        </v:textbox>
                      </v:shape>
                      <v:shape id="文本框 7" o:spid="_x0000_s1034" type="#_x0000_t202" style="position:absolute;left:47520;top:19322;width:11725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/NMAA&#10;AADbAAAADwAAAGRycy9kb3ducmV2LnhtbERPS4vCMBC+C/6HMAt7kTV1RVmqaRFF8SY+Lt6GZmzL&#10;NpOSRNv99xtB8DYf33OWeW8a8SDna8sKJuMEBHFhdc2lgst5+/UDwgdkjY1lUvBHHvJsOFhiqm3H&#10;R3qcQiliCPsUFVQhtKmUvqjIoB/bljhyN+sMhghdKbXDLoabRn4nyVwarDk2VNjSuqLi93Q3CmjH&#10;u/Om2ZvCdYdkPdpeu/thptTnR79agAjUh7f45d7rOH8Kz1/iATL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f/NMAAAADbAAAADwAAAAAAAAAAAAAAAACYAgAAZHJzL2Rvd25y&#10;ZXYueG1sUEsFBgAAAAAEAAQA9QAAAIUDAAAAAA==&#10;" fillcolor="#b1dcb7 [3201]" strokecolor="#5b9bd5 [3204]" strokeweight="2pt">
                        <v:stroke endcap="round"/>
                        <v:shadow on="t" color="black" opacity="26214f" origin="-.5,-.5" offset=".74836mm,.74836mm"/>
                        <v:textbox>
                          <w:txbxContent>
                            <w:p w:rsidR="00E00ACB" w:rsidRDefault="00E00ACB" w:rsidP="0028417C">
                              <w:pPr>
                                <w:pStyle w:val="a8"/>
                                <w:ind w:firstLineChars="50" w:firstLine="9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sz w:val="18"/>
                                  <w:szCs w:val="18"/>
                                </w:rPr>
                                <w:t>查询有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sz w:val="18"/>
                                  <w:szCs w:val="18"/>
                                </w:rPr>
                                <w:t>对应用户</w:t>
                              </w:r>
                            </w:p>
                            <w:p w:rsidR="00E00ACB" w:rsidRDefault="00E00ACB" w:rsidP="00E00ACB">
                              <w:pPr>
                                <w:pStyle w:val="a8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文本框 7" o:spid="_x0000_s1035" type="#_x0000_t202" style="position:absolute;left:38419;top:25442;width:8487;height:6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LC28EA&#10;AADbAAAADwAAAGRycy9kb3ducmV2LnhtbERPS4vCMBC+L/gfwgheljXdhYp0jSJKi7fi4+JtaGbb&#10;ss2kJNHWf2+Ehb3Nx/ec1WY0nbiT861lBZ/zBARxZXXLtYLLOf9YgvABWWNnmRQ8yMNmPXlbYabt&#10;wEe6n0ItYgj7DBU0IfSZlL5qyKCf2544cj/WGQwRulpqh0MMN538SpKFNNhybGiwp11D1e/pZhRQ&#10;wcV53x1M5YYy2b3n1+FWpkrNpuP2G0SgMfyL/9wHHeen8PolHi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ywtvBAAAA2wAAAA8AAAAAAAAAAAAAAAAAmAIAAGRycy9kb3du&#10;cmV2LnhtbFBLBQYAAAAABAAEAPUAAACGAwAAAAA=&#10;" fillcolor="#b1dcb7 [3201]" strokecolor="#5b9bd5 [3204]" strokeweight="2pt">
                        <v:stroke endcap="round"/>
                        <v:shadow on="t" color="black" opacity="26214f" origin="-.5,-.5" offset=".74836mm,.74836mm"/>
                        <v:textbox>
                          <w:txbxContent>
                            <w:p w:rsidR="00E00ACB" w:rsidRDefault="00E00ACB" w:rsidP="00E00ACB">
                              <w:pPr>
                                <w:pStyle w:val="a8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sz w:val="18"/>
                                  <w:szCs w:val="18"/>
                                </w:rPr>
                                <w:t>数据库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sz w:val="18"/>
                                  <w:szCs w:val="18"/>
                                </w:rPr>
                                <w:t>校验字段为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文本框 7" o:spid="_x0000_s1036" type="#_x0000_t202" style="position:absolute;left:63880;top:24850;width:8484;height:6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crMEA&#10;AADbAAAADwAAAGRycy9kb3ducmV2LnhtbERPS4vCMBC+L/gfwgheljXdhS3SNYoolt6Kj4u3oZlt&#10;yzaTkkRb/70RFrzNx/ec5Xo0nbiR861lBZ/zBARxZXXLtYLzaf+xAOEDssbOMim4k4f1avK2xEzb&#10;gQ90O4ZaxBD2GSpoQugzKX3VkEE/tz1x5H6tMxgidLXUDocYbjr5lSSpNNhybGiwp21D1d/xahRQ&#10;zvlp1xWmckOZbN/3l+Fafis1m46bHxCBxvAS/7sLHeen8PwlH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gXKzBAAAA2wAAAA8AAAAAAAAAAAAAAAAAmAIAAGRycy9kb3du&#10;cmV2LnhtbFBLBQYAAAAABAAEAPUAAACGAwAAAAA=&#10;" fillcolor="#b1dcb7 [3201]" strokecolor="#5b9bd5 [3204]" strokeweight="2pt">
                        <v:stroke endcap="round"/>
                        <v:shadow on="t" color="black" opacity="26214f" origin="-.5,-.5" offset=".74836mm,.74836mm"/>
                        <v:textbox>
                          <w:txbxContent>
                            <w:p w:rsidR="00E00ACB" w:rsidRDefault="00E00ACB" w:rsidP="00E00ACB">
                              <w:pPr>
                                <w:pStyle w:val="a8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sz w:val="18"/>
                                  <w:szCs w:val="18"/>
                                </w:rPr>
                                <w:t>数据库校验字段为</w:t>
                              </w:r>
                              <w:r w:rsidR="002D0DFC">
                                <w:rPr>
                                  <w:rFonts w:eastAsia="微软雅黑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文本框 7" o:spid="_x0000_s1037" type="#_x0000_t202" style="position:absolute;left:37707;top:38887;width:9821;height:515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rdfsMA&#10;AADbAAAADwAAAGRycy9kb3ducmV2LnhtbERPTWvCQBC9F/wPywheim7qodWYjZRC0Uo9aESvY3ZM&#10;gtnZkN2a9N+7hYK3ebzPSZa9qcWNWldZVvAyiUAQ51ZXXCg4ZJ/jGQjnkTXWlknBLzlYpoOnBGNt&#10;O97Rbe8LEULYxaig9L6JpXR5SQbdxDbEgbvY1qAPsC2kbrEL4aaW0yh6lQYrDg0lNvRRUn7d/xgF&#10;2df3odicV1n3LNfz7rg7NdtqpdRo2L8vQHjq/UP8717rMP8N/n4JB8j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rdfsMAAADbAAAADwAAAAAAAAAAAAAAAACYAgAAZHJzL2Rv&#10;d25yZXYueG1sUEsFBgAAAAAEAAQA9QAAAIgDAAAAAA==&#10;" fillcolor="#b1dcb7 [3201]" strokecolor="#5b9bd5 [3204]" strokeweight="2pt">
                        <v:stroke endcap="round"/>
                        <v:shadow on="t" color="black" opacity="26214f" origin="-.5,-.5" offset=".74836mm,.74836mm"/>
                        <v:textbox>
                          <w:txbxContent>
                            <w:p w:rsidR="00E00ACB" w:rsidRDefault="00E00ACB" w:rsidP="00E00ACB">
                              <w:pPr>
                                <w:pStyle w:val="a8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sz w:val="18"/>
                                  <w:szCs w:val="18"/>
                                </w:rPr>
                                <w:t>直接登录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sz w:val="18"/>
                                  <w:szCs w:val="18"/>
                                </w:rPr>
                                <w:t>系统</w:t>
                              </w:r>
                            </w:p>
                          </w:txbxContent>
                        </v:textbox>
                      </v:shape>
                      <v:shape id="文本框 7" o:spid="_x0000_s1038" type="#_x0000_t202" style="position:absolute;left:61527;top:35949;width:13154;height:8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NtRcMA&#10;AADbAAAADwAAAGRycy9kb3ducmV2LnhtbESPT4vCMBDF7wt+hzCCl0XTXViRahRRFG/in4u3oRnb&#10;YjMpSbT12+8cFvY2w3vz3m8Wq9416kUh1p4NfE0yUMSFtzWXBq6X3XgGKiZki41nMvCmCKvl4GOB&#10;ufUdn+h1TqWSEI45GqhSanOtY1GRwzjxLbFodx8cJllDqW3ATsJdo7+zbKod1iwNFba0qah4nJ/O&#10;AO15f9k2B1eE7phtPne37nn8MWY07NdzUIn69G/+uz5YwRdY+UUG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NtRcMAAADbAAAADwAAAAAAAAAAAAAAAACYAgAAZHJzL2Rv&#10;d25yZXYueG1sUEsFBgAAAAAEAAQA9QAAAIgDAAAAAA==&#10;" fillcolor="#b1dcb7 [3201]" strokecolor="#5b9bd5 [3204]" strokeweight="2pt">
                        <v:stroke endcap="round"/>
                        <v:shadow on="t" color="black" opacity="26214f" origin="-.5,-.5" offset=".74836mm,.74836mm"/>
                        <v:textbox>
                          <w:txbxContent>
                            <w:p w:rsidR="00E00ACB" w:rsidRDefault="00E00ACB" w:rsidP="00E00ACB">
                              <w:pPr>
                                <w:pStyle w:val="a8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sz w:val="18"/>
                                  <w:szCs w:val="18"/>
                                </w:rPr>
                                <w:t>引导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sz w:val="18"/>
                                  <w:szCs w:val="18"/>
                                </w:rPr>
                                <w:t>用户到邮箱帐号校验页，并发送</w:t>
                              </w:r>
                              <w:r w:rsidR="002D0DFC">
                                <w:rPr>
                                  <w:rFonts w:ascii="微软雅黑" w:eastAsia="微软雅黑" w:hAnsi="微软雅黑" w:cs="Times New Roman" w:hint="eastAsia"/>
                                  <w:sz w:val="18"/>
                                  <w:szCs w:val="18"/>
                                </w:rPr>
                                <w:t>唯一</w:t>
                              </w:r>
                              <w:r w:rsidR="002D0DFC">
                                <w:rPr>
                                  <w:rFonts w:ascii="微软雅黑" w:eastAsia="微软雅黑" w:hAnsi="微软雅黑" w:cs="Times New Roman"/>
                                  <w:sz w:val="18"/>
                                  <w:szCs w:val="18"/>
                                </w:rPr>
                                <w:t>code校验码进行校验</w:t>
                              </w:r>
                            </w:p>
                          </w:txbxContent>
                        </v:textbox>
                      </v:shape>
                      <v:shape id="文本框 7" o:spid="_x0000_s1039" type="#_x0000_t202" style="position:absolute;left:62412;top:49554;width:11631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/I3sAA&#10;AADbAAAADwAAAGRycy9kb3ducmV2LnhtbERPS4vCMBC+C/6HMAt7kTV1QXGraRFF8SY+Lt6GZmzL&#10;NpOSRNv99xtB8DYf33OWeW8a8SDna8sKJuMEBHFhdc2lgst5+zUH4QOyxsYyKfgjD3k2HCwx1bbj&#10;Iz1OoRQxhH2KCqoQ2lRKX1Rk0I9tSxy5m3UGQ4SulNphF8NNI7+TZCYN1hwbKmxpXVHxe7obBbTj&#10;3XnT7E3hukOyHm2v3f0wVerzo18tQATqw1v8cu91nP8Dz1/iATL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/I3sAAAADbAAAADwAAAAAAAAAAAAAAAACYAgAAZHJzL2Rvd25y&#10;ZXYueG1sUEsFBgAAAAAEAAQA9QAAAIUDAAAAAA==&#10;" fillcolor="#b1dcb7 [3201]" strokecolor="#5b9bd5 [3204]" strokeweight="2pt">
                        <v:stroke endcap="round"/>
                        <v:shadow on="t" color="black" opacity="26214f" origin="-.5,-.5" offset=".74836mm,.74836mm"/>
                        <v:textbox>
                          <w:txbxContent>
                            <w:p w:rsidR="002D0DFC" w:rsidRDefault="002D0DFC" w:rsidP="002D0DFC">
                              <w:pPr>
                                <w:pStyle w:val="a8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sz w:val="18"/>
                                  <w:szCs w:val="18"/>
                                </w:rPr>
                                <w:t>邮箱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sz w:val="18"/>
                                  <w:szCs w:val="18"/>
                                </w:rPr>
                                <w:t>url校验通过</w:t>
                              </w:r>
                            </w:p>
                          </w:txbxContent>
                        </v:textbox>
                      </v:shape>
                      <v:shape id="文本框 7" o:spid="_x0000_s1040" type="#_x0000_t202" style="position:absolute;left:34049;top:49403;width:17155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mr/rwA&#10;AADbAAAADwAAAGRycy9kb3ducmV2LnhtbERPuwrCMBTdBf8hXMFFNFVQpBpFFMVNfCxul+baFpub&#10;kkRb/94MguPhvJfr1lTiTc6XlhWMRwkI4szqknMFt+t+OAfhA7LGyjIp+JCH9arbWWKqbcNnel9C&#10;LmII+xQVFCHUqZQ+K8igH9maOHIP6wyGCF0utcMmhptKTpJkJg2WHBsKrGlbUPa8vIwCOvDhuquO&#10;JnPNKdkO9vfmdZoq1e+1mwWIQG34i3/uo1Ywievjl/g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qav+vAAAANsAAAAPAAAAAAAAAAAAAAAAAJgCAABkcnMvZG93bnJldi54&#10;bWxQSwUGAAAAAAQABAD1AAAAgQMAAAAA&#10;" fillcolor="#b1dcb7 [3201]" strokecolor="#5b9bd5 [3204]" strokeweight="2pt">
                        <v:stroke endcap="round"/>
                        <v:shadow on="t" color="black" opacity="26214f" origin="-.5,-.5" offset=".74836mm,.74836mm"/>
                        <v:textbox>
                          <w:txbxContent>
                            <w:p w:rsidR="002D0DFC" w:rsidRDefault="002D0DFC" w:rsidP="002D0DFC">
                              <w:pPr>
                                <w:pStyle w:val="a8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sz w:val="18"/>
                                  <w:szCs w:val="18"/>
                                </w:rPr>
                                <w:t>将数据库对应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sz w:val="18"/>
                                  <w:szCs w:val="18"/>
                                </w:rPr>
                                <w:t>校验字段置为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22" o:spid="_x0000_s1041" type="#_x0000_t32" style="position:absolute;left:37598;top:4779;width:90;height:32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7zBMUAAADbAAAADwAAAGRycy9kb3ducmV2LnhtbESPT2vCQBTE74LfYXmF3nTTHFqJriLB&#10;0lJP/in1+Mi+Jluzb0N2Y2I/fbcgeBxm5jfMYjXYWlyo9caxgqdpAoK4cNpwqeB4eJ3MQPiArLF2&#10;TAqu5GG1HI8WmGnX844u+1CKCGGfoYIqhCaT0hcVWfRT1xBH79u1FkOUbSl1i32E21qmSfIsLRqO&#10;CxU2lFdUnPedVWAPH5+7089XYvC36/K3jelftrlSjw/Deg4i0BDu4Vv7XStIU/j/En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7zBMUAAADbAAAADwAAAAAAAAAA&#10;AAAAAAChAgAAZHJzL2Rvd25yZXYueG1sUEsFBgAAAAAEAAQA+QAAAJMDAAAAAA==&#10;" strokecolor="#5b9bd5 [3204]" strokeweight=".5pt">
                        <v:stroke endarrow="block" endcap="round"/>
                        <v:shadow on="t" color="black" opacity="26214f" origin="-.5,-.5" offset=".74836mm,.74836mm"/>
                      </v:shape>
                      <v:shape id="直接箭头连接符 24" o:spid="_x0000_s1042" type="#_x0000_t32" style="position:absolute;left:37800;top:10809;width:84;height:37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vO68UAAADbAAAADwAAAGRycy9kb3ducmV2LnhtbESPQWvCQBSE74L/YXmCN90opS2pq0ho&#10;qbQntUWPj+xrspp9G7IbE/313YLQ4zAz3zCLVW8rcaHGG8cKZtMEBHHutOFCwdf+bfIMwgdkjZVj&#10;UnAlD6vlcLDAVLuOt3TZhUJECPsUFZQh1KmUPi/Jop+6mjh6P66xGKJsCqkb7CLcVnKeJI/SouG4&#10;UGJNWUn5eddaBXb/8b09ng6JwVvbZu+vpnv6zJQaj/r1C4hAffgP39sbrWD+AH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vO68UAAADbAAAADwAAAAAAAAAA&#10;AAAAAAChAgAAZHJzL2Rvd25yZXYueG1sUEsFBgAAAAAEAAQA+QAAAJMDAAAAAA==&#10;" strokecolor="#5b9bd5 [3204]" strokeweight=".5pt">
                        <v:stroke endarrow="block" endcap="round"/>
                        <v:shadow on="t" color="black" opacity="26214f" origin="-.5,-.5" offset=".74836mm,.74836mm"/>
                      </v:shape>
                      <v:shape id="直接箭头连接符 25" o:spid="_x0000_s1043" type="#_x0000_t32" style="position:absolute;left:37884;top:17418;width:15498;height:19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drcMUAAADbAAAADwAAAGRycy9kb3ducmV2LnhtbESPT2vCQBTE74LfYXmCN90o9A+pq0ho&#10;qbQntUWPj+xrspp9G7IbE/303YLQ4zAzv2EWq95W4kKNN44VzKYJCOLcacOFgq/92+QZhA/IGivH&#10;pOBKHlbL4WCBqXYdb+myC4WIEPYpKihDqFMpfV6SRT91NXH0flxjMUTZFFI32EW4reQ8SR6lRcNx&#10;ocSaspLy8661Cuz+43t7PB0Sg7e2zd5fTff0mSk1HvXrFxCB+vAfvrc3WsH8Af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7drcMUAAADbAAAADwAAAAAAAAAA&#10;AAAAAAChAgAAZHJzL2Rvd25yZXYueG1sUEsFBgAAAAAEAAQA+QAAAJMDAAAAAA==&#10;" strokecolor="#5b9bd5 [3204]" strokeweight=".5pt">
                        <v:stroke endarrow="block" endcap="round"/>
                        <v:shadow on="t" color="black" opacity="26214f" origin="-.5,-.5" offset=".74836mm,.74836mm"/>
                      </v:shape>
                      <v:shape id="直接箭头连接符 26" o:spid="_x0000_s1044" type="#_x0000_t32" style="position:absolute;left:17997;top:17418;width:19887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nXM8IAAADbAAAADwAAAGRycy9kb3ducmV2LnhtbESPQWvCQBSE74X+h+UVvNVNBa2krlKE&#10;Qg8GMdr7a/Y12Tb7NmSfGv+9Kwg9DjPzDbNYDb5VJ+qjC2zgZZyBIq6CdVwbOOw/nuegoiBbbAOT&#10;gQtFWC0fHxaY23DmHZ1KqVWCcMzRQCPS5VrHqiGPcRw64uT9hN6jJNnX2vZ4TnDf6kmWzbRHx2mh&#10;wY7WDVV/5dEbmBZcFN9M1ebLlbz9ZVm7VzFm9DS8v4ESGuQ/fG9/WgOTGdy+pB+gl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hnXM8IAAADbAAAADwAAAAAAAAAAAAAA&#10;AAChAgAAZHJzL2Rvd25yZXYueG1sUEsFBgAAAAAEAAQA+QAAAJADAAAAAA==&#10;" strokecolor="#5b9bd5 [3204]" strokeweight=".5pt">
                        <v:stroke endarrow="block" endcap="round"/>
                        <v:shadow on="t" color="black" opacity="26214f" origin="-.5,-.5" offset=".74836mm,.74836mm"/>
                      </v:shape>
                      <v:shape id="直接箭头连接符 28" o:spid="_x0000_s1045" type="#_x0000_t32" style="position:absolute;left:17888;top:22179;width:109;height:45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rm2r8AAADbAAAADwAAAGRycy9kb3ducmV2LnhtbERPTWvCQBC9F/oflil4qxsFW4muIkKh&#10;B0Np1PuYHZPV7GzIjpr+++6h0OPjfS/Xg2/VnfroAhuYjDNQxFWwjmsDh/3H6xxUFGSLbWAy8EMR&#10;1qvnpyXmNjz4m+6l1CqFcMzRQCPS5VrHqiGPcRw64sSdQ+9REuxrbXt8pHDf6mmWvWmPjlNDgx1t&#10;G6qu5c0bmBVcFCemand0JX9dWLbuXYwZvQybBSihQf7Ff+5Pa2CaxqYv6Qfo1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Mrm2r8AAADbAAAADwAAAAAAAAAAAAAAAACh&#10;AgAAZHJzL2Rvd25yZXYueG1sUEsFBgAAAAAEAAQA+QAAAI0DAAAAAA==&#10;" strokecolor="#5b9bd5 [3204]" strokeweight=".5pt">
                        <v:stroke endarrow="block" endcap="round"/>
                        <v:shadow on="t" color="black" opacity="26214f" origin="-.5,-.5" offset=".74836mm,.74836mm"/>
                      </v:shape>
                      <v:shape id="直接箭头连接符 29" o:spid="_x0000_s1046" type="#_x0000_t32" style="position:absolute;left:17888;top:31852;width:8;height:59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phdcUAAADbAAAADwAAAGRycy9kb3ducmV2LnhtbESPT2vCQBTE74LfYXmCN93ooX9SV5HQ&#10;UmlPaoseH9nXZDX7NmQ3JvrpuwWhx2FmfsMsVr2txIUabxwrmE0TEMS504YLBV/7t8kTCB+QNVaO&#10;ScGVPKyWw8ECU+063tJlFwoRIexTVFCGUKdS+rwki37qauLo/bjGYoiyKaRusItwW8l5kjxIi4bj&#10;Qok1ZSXl511rFdj9x/f2eDokBm9tm72/mu7xM1NqPOrXLyAC9eE/fG9vtIL5M/x9i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phdcUAAADbAAAADwAAAAAAAAAA&#10;AAAAAAChAgAAZHJzL2Rvd25yZXYueG1sUEsFBgAAAAAEAAQA+QAAAJMDAAAAAA==&#10;" strokecolor="#5b9bd5 [3204]" strokeweight=".5pt">
                        <v:stroke endarrow="block" endcap="round"/>
                        <v:shadow on="t" color="black" opacity="26214f" origin="-.5,-.5" offset=".74836mm,.74836mm"/>
                      </v:shape>
                      <v:shape id="直接箭头连接符 30" o:spid="_x0000_s1047" type="#_x0000_t32" style="position:absolute;left:24283;top:41467;width:13424;height:2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V8Ab8AAADbAAAADwAAAGRycy9kb3ducmV2LnhtbERPTWvCQBC9F/wPywi91Y2WVomuIkKh&#10;h4bSqPcxOyar2dmQnWr677uHQo+P973aDL5VN+qjC2xgOslAEVfBOq4NHPZvTwtQUZAttoHJwA9F&#10;2KxHDyvMbbjzF91KqVUK4ZijgUaky7WOVUMe4yR0xIk7h96jJNjX2vZ4T+G+1bMse9UeHaeGBjva&#10;NVRdy29v4KXgojgxVR9HV/LnhWXn5mLM43jYLkEJDfIv/nO/WwPPaX36kn6AXv8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V8Ab8AAADbAAAADwAAAAAAAAAAAAAAAACh&#10;AgAAZHJzL2Rvd25yZXYueG1sUEsFBgAAAAAEAAQA+QAAAI0DAAAAAA==&#10;" strokecolor="#5b9bd5 [3204]" strokeweight=".5pt">
                        <v:stroke endarrow="block" endcap="round"/>
                        <v:shadow on="t" color="black" opacity="26214f" origin="-.5,-.5" offset=".74836mm,.74836mm"/>
                      </v:shape>
                      <v:shape id="直接箭头连接符 31" o:spid="_x0000_s1048" type="#_x0000_t32" style="position:absolute;left:42663;top:22180;width:10719;height:32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nZmsIAAADbAAAADwAAAGRycy9kb3ducmV2LnhtbESPQWvCQBSE7wX/w/KE3upGi61EVxGh&#10;0EODNG3vz+wz2Tb7NmRfNf57t1DwOMzMN8xqM/hWnaiPLrCB6SQDRVwF67g28Pnx8rAAFQXZYhuY&#10;DFwowmY9ulthbsOZ3+lUSq0ShGOOBhqRLtc6Vg15jJPQESfvGHqPkmRfa9vjOcF9q2dZ9qQ9Ok4L&#10;DXa0a6j6KX+9gXnBRXFgqt6+XMn7b5adexZj7sfDdglKaJBb+L/9ag08TuHvS/oBen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CnZmsIAAADbAAAADwAAAAAAAAAAAAAA&#10;AAChAgAAZHJzL2Rvd25yZXYueG1sUEsFBgAAAAAEAAQA+QAAAJADAAAAAA==&#10;" strokecolor="#5b9bd5 [3204]" strokeweight=".5pt">
                        <v:stroke endarrow="block" endcap="round"/>
                        <v:shadow on="t" color="black" opacity="26214f" origin="-.5,-.5" offset=".74836mm,.74836mm"/>
                      </v:shape>
                      <v:shape id="直接箭头连接符 32" o:spid="_x0000_s1049" type="#_x0000_t32" style="position:absolute;left:53382;top:22180;width:14740;height:2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dl2cUAAADbAAAADwAAAGRycy9kb3ducmV2LnhtbESPQWvCQBSE74L/YXmCN91ooS2pq0ho&#10;qbQntUWPj+xrspp9G7IbE/313YLQ4zAz3zCLVW8rcaHGG8cKZtMEBHHutOFCwdf+bfIMwgdkjZVj&#10;UnAlD6vlcLDAVLuOt3TZhUJECPsUFZQh1KmUPi/Jop+6mjh6P66xGKJsCqkb7CLcVnKeJI/SouG4&#10;UGJNWUn5eddaBXb/8b09ng6JwVvbZu+vpnv6zJQaj/r1C4hAffgP39sbreBhD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dl2cUAAADbAAAADwAAAAAAAAAA&#10;AAAAAAChAgAAZHJzL2Rvd25yZXYueG1sUEsFBgAAAAAEAAQA+QAAAJMDAAAAAA==&#10;" strokecolor="#5b9bd5 [3204]" strokeweight=".5pt">
                        <v:stroke endarrow="block" endcap="round"/>
                        <v:shadow on="t" color="black" opacity="26214f" origin="-.5,-.5" offset=".74836mm,.74836mm"/>
                      </v:shape>
                      <v:shape id="直接箭头连接符 33" o:spid="_x0000_s1050" type="#_x0000_t32" style="position:absolute;left:68104;top:31054;width:18;height:48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fidsIAAADbAAAADwAAAGRycy9kb3ducmV2LnhtbESPQWvCQBSE7wX/w/KE3urGSluJriJC&#10;oYcGadren9lnsm32bci+avrvXUHwOMzMN8xyPfhWHamPLrCB6SQDRVwF67g28PX5+jAHFQXZYhuY&#10;DPxThPVqdLfE3IYTf9CxlFolCMccDTQiXa51rBryGCehI07eIfQeJcm+1rbHU4L7Vj9m2bP26Dgt&#10;NNjRtqHqt/zzBp4KLoo9U/X+7Ure/bBs3YsYcz8eNgtQQoPcwtf2mzUwm8HlS/oBenU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fidsIAAADbAAAADwAAAAAAAAAAAAAA&#10;AAChAgAAZHJzL2Rvd25yZXYueG1sUEsFBgAAAAAEAAQA+QAAAJADAAAAAA==&#10;" strokecolor="#5b9bd5 [3204]" strokeweight=".5pt">
                        <v:stroke endarrow="block" endcap="round"/>
                        <v:shadow on="t" color="black" opacity="26214f" origin="-.5,-.5" offset=".74836mm,.74836mm"/>
                      </v:shape>
                      <v:shape id="直接箭头连接符 34" o:spid="_x0000_s1051" type="#_x0000_t32" style="position:absolute;left:68104;top:44347;width:124;height:5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JYNsUAAADbAAAADwAAAGRycy9kb3ducmV2LnhtbESPT2vCQBTE74V+h+UJvdWNbbESXaWE&#10;lhZ78h96fGSfydrs25DdmNRP3xWEHoeZ+Q0zW/S2EmdqvHGsYDRMQBDnThsuFGw3H48TED4ga6wc&#10;k4Jf8rCY39/NMNWu4xWd16EQEcI+RQVlCHUqpc9LsuiHriaO3tE1FkOUTSF1g12E20o+JclYWjQc&#10;F0qsKSsp/1m3VoHdLHerw2mfGLy0bfb5brrX70yph0H/NgURqA//4Vv7Syt4foHrl/gD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JYNsUAAADbAAAADwAAAAAAAAAA&#10;AAAAAAChAgAAZHJzL2Rvd25yZXYueG1sUEsFBgAAAAAEAAQA+QAAAJMDAAAAAA==&#10;" strokecolor="#5b9bd5 [3204]" strokeweight=".5pt">
                        <v:stroke endarrow="block" endcap="round"/>
                        <v:shadow on="t" color="black" opacity="26214f" origin="-.5,-.5" offset=".74836mm,.74836mm"/>
                      </v:shape>
                      <v:shape id="直接箭头连接符 35" o:spid="_x0000_s1052" type="#_x0000_t32" style="position:absolute;left:51204;top:50822;width:11208;height:15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hWjcUAAADbAAAADwAAAGRycy9kb3ducmV2LnhtbESPQWvCQBSE70L/w/IKXsRsVCySukoR&#10;xB6kkFjQ3h7Z12za7NuQ3Zr033cLgsdhZr5h1tvBNuJKna8dK5glKQji0umaKwXvp/10BcIHZI2N&#10;Y1LwSx62m4fRGjPtes7pWoRKRAj7DBWYENpMSl8asugT1xJH79N1FkOUXSV1h32E20bO0/RJWqw5&#10;LhhsaWeo/C5+rIL+fDkc3/bH4kMeFjTJv4bcNEap8ePw8gwi0BDu4Vv7VStYLOH/S/wB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hWjcUAAADbAAAADwAAAAAAAAAA&#10;AAAAAAChAgAAZHJzL2Rvd25yZXYueG1sUEsFBgAAAAAEAAQA+QAAAJMDAAAAAA==&#10;" strokecolor="#5b9bd5 [3204]" strokeweight=".5pt">
                        <v:stroke endarrow="block" endcap="round"/>
                        <v:shadow on="t" color="black" opacity="26214f" origin="-.5,-.5" offset=".74836mm,.74836mm"/>
                      </v:shape>
                      <v:shape id="直接箭头连接符 36" o:spid="_x0000_s1053" type="#_x0000_t32" style="position:absolute;left:42617;top:31651;width:46;height:72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BB7sIAAADbAAAADwAAAGRycy9kb3ducmV2LnhtbESPQWvCQBSE74L/YXmCN92o1JbUVUQQ&#10;emgopu39NfuabJt9G7Kvmv77bkHwOMzMN8xmN/hWnamPLrCBxTwDRVwF67g28PZ6nD2AioJssQ1M&#10;Bn4pwm47Hm0wt+HCJzqXUqsE4ZijgUaky7WOVUMe4zx0xMn7DL1HSbKvte3xkuC+1cssW2uPjtNC&#10;gx0dGqq+yx9v4K7govhgqp7fXckvXywHdy/GTCfD/hGU0CC38LX9ZA2s1vD/Jf0Av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BB7sIAAADbAAAADwAAAAAAAAAAAAAA&#10;AAChAgAAZHJzL2Rvd25yZXYueG1sUEsFBgAAAAAEAAQA+QAAAJADAAAAAA==&#10;" strokecolor="#5b9bd5 [3204]" strokeweight=".5pt">
                        <v:stroke endarrow="block" endcap="round"/>
                        <v:shadow on="t" color="black" opacity="26214f" origin="-.5,-.5" offset=".74836mm,.74836mm"/>
                      </v:shape>
                      <v:shape id="直接箭头连接符 37" o:spid="_x0000_s1054" type="#_x0000_t32" style="position:absolute;left:42617;top:44046;width:9;height:53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ZtYcUAAADbAAAADwAAAGRycy9kb3ducmV2LnhtbESPQWvCQBSE70L/w/IKXsRsVLCSukoR&#10;xB6kkFjQ3h7Z12za7NuQ3Zr033cLgsdhZr5h1tvBNuJKna8dK5glKQji0umaKwXvp/10BcIHZI2N&#10;Y1LwSx62m4fRGjPtes7pWoRKRAj7DBWYENpMSl8asugT1xJH79N1FkOUXSV1h32E20bO03QpLdYc&#10;Fwy2tDNUfhc/VkF/vhyOb/tj8SEPC5rkX0NuGqPU+HF4eQYRaAj38K39qhUsnuD/S/wB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9ZtYcUAAADbAAAADwAAAAAAAAAA&#10;AAAAAAChAgAAZHJzL2Rvd25yZXYueG1sUEsFBgAAAAAEAAQA+QAAAJMDAAAAAA==&#10;" strokecolor="#5b9bd5 [3204]" strokeweight=".5pt">
                        <v:stroke endarrow="block" endcap="round"/>
                        <v:shadow on="t" color="black" opacity="26214f" origin="-.5,-.5" offset=".74836mm,.74836mm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0323A9" w:rsidRDefault="000323A9" w:rsidP="00BE537A">
      <w:pPr>
        <w:ind w:firstLineChars="193" w:firstLine="425"/>
        <w:rPr>
          <w:rFonts w:ascii="微软雅黑" w:eastAsia="微软雅黑" w:hAnsi="微软雅黑"/>
        </w:rPr>
      </w:pPr>
    </w:p>
    <w:p w:rsidR="006B72E2" w:rsidRPr="00E70810" w:rsidRDefault="000801E2" w:rsidP="00E70810">
      <w:pPr>
        <w:pStyle w:val="1"/>
        <w:spacing w:line="360" w:lineRule="auto"/>
        <w:rPr>
          <w:rFonts w:ascii="微软雅黑" w:eastAsia="微软雅黑" w:hAnsi="微软雅黑"/>
        </w:rPr>
      </w:pPr>
      <w:r w:rsidRPr="00E70810">
        <w:rPr>
          <w:rFonts w:ascii="微软雅黑" w:eastAsia="微软雅黑" w:hAnsi="微软雅黑"/>
        </w:rPr>
        <w:t>后叙</w:t>
      </w:r>
    </w:p>
    <w:p w:rsidR="006B72E2" w:rsidRDefault="006B72E2" w:rsidP="00BE537A">
      <w:pPr>
        <w:ind w:firstLineChars="193" w:firstLine="42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以上为</w:t>
      </w:r>
      <w:r w:rsidR="007317A9">
        <w:rPr>
          <w:rFonts w:ascii="微软雅黑" w:eastAsia="微软雅黑" w:hAnsi="微软雅黑"/>
        </w:rPr>
        <w:t>目前我们系统中的第三方登录的基本操作信息，也许并不太完整（毕竟基本上之前没怎么涉及过…），但是希望其中的涉及到的点能够帮助到大家，也希望大家能指出写的不对的地方，并多多包涵哈</w:t>
      </w:r>
      <w:r w:rsidR="00B004A9">
        <w:rPr>
          <w:rFonts w:ascii="微软雅黑" w:eastAsia="微软雅黑" w:hAnsi="微软雅黑"/>
        </w:rPr>
        <w:t>。</w:t>
      </w:r>
    </w:p>
    <w:p w:rsidR="00B004A9" w:rsidRDefault="00B004A9" w:rsidP="00BE537A">
      <w:pPr>
        <w:ind w:firstLineChars="193" w:firstLine="42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PS：第一次用Word的博客文章分享写blog并发到博客园，好紧张~</w:t>
      </w:r>
    </w:p>
    <w:p w:rsidR="007A21E1" w:rsidRDefault="007A21E1" w:rsidP="00BE537A">
      <w:pPr>
        <w:ind w:firstLineChars="193" w:firstLine="42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PPS：第一次写博客，不知道该怎么写，明明想的很多，一写出来就不知道该写什么好惹……</w:t>
      </w:r>
    </w:p>
    <w:p w:rsidR="00F32198" w:rsidRDefault="00F32198" w:rsidP="00BE537A">
      <w:pPr>
        <w:ind w:firstLineChars="193" w:firstLine="425"/>
        <w:rPr>
          <w:rFonts w:ascii="微软雅黑" w:eastAsia="微软雅黑" w:hAnsi="微软雅黑"/>
        </w:rPr>
      </w:pPr>
    </w:p>
    <w:p w:rsidR="00BE411E" w:rsidRDefault="00BE411E" w:rsidP="00BE537A">
      <w:pPr>
        <w:ind w:firstLineChars="193" w:firstLine="425"/>
        <w:rPr>
          <w:rFonts w:ascii="微软雅黑" w:eastAsia="微软雅黑" w:hAnsi="微软雅黑"/>
        </w:rPr>
      </w:pPr>
    </w:p>
    <w:p w:rsidR="00F32198" w:rsidRDefault="00F32198" w:rsidP="00BE537A">
      <w:pPr>
        <w:ind w:firstLineChars="193" w:firstLine="42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以下为开发过程中参考的文章地址，有需求的朋友可以自行点击查阅</w:t>
      </w:r>
      <w:r w:rsidR="00C9403B">
        <w:rPr>
          <w:rFonts w:ascii="微软雅黑" w:eastAsia="微软雅黑" w:hAnsi="微软雅黑"/>
        </w:rPr>
        <w:t>！</w:t>
      </w:r>
    </w:p>
    <w:p w:rsidR="00C9403B" w:rsidRDefault="00AB5E33" w:rsidP="00BE537A">
      <w:pPr>
        <w:ind w:firstLineChars="193" w:firstLine="4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Google+</w:t>
      </w:r>
      <w:r w:rsidRPr="00AB5E33">
        <w:rPr>
          <w:rFonts w:ascii="微软雅黑" w:eastAsia="微软雅黑" w:hAnsi="微软雅黑" w:hint="eastAsia"/>
        </w:rPr>
        <w:t>登录api</w:t>
      </w:r>
      <w:r>
        <w:rPr>
          <w:rFonts w:ascii="微软雅黑" w:eastAsia="微软雅黑" w:hAnsi="微软雅黑" w:hint="eastAsia"/>
        </w:rPr>
        <w:t>：</w:t>
      </w:r>
      <w:hyperlink r:id="rId12" w:history="1">
        <w:r w:rsidRPr="00923AC8">
          <w:rPr>
            <w:rStyle w:val="ab"/>
            <w:rFonts w:ascii="微软雅黑" w:eastAsia="微软雅黑" w:hAnsi="微软雅黑"/>
          </w:rPr>
          <w:t>https://developers.google.com/identity/sign-in/web/devconsole-project</w:t>
        </w:r>
      </w:hyperlink>
    </w:p>
    <w:p w:rsidR="00AB5E33" w:rsidRDefault="00AB5E33" w:rsidP="00BE537A">
      <w:pPr>
        <w:ind w:firstLineChars="193" w:firstLine="4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Google+</w:t>
      </w:r>
      <w:r w:rsidRPr="00AB5E33">
        <w:rPr>
          <w:rFonts w:ascii="微软雅黑" w:eastAsia="微软雅黑" w:hAnsi="微软雅黑" w:hint="eastAsia"/>
        </w:rPr>
        <w:t>自定义button</w:t>
      </w:r>
      <w:r>
        <w:rPr>
          <w:rFonts w:ascii="微软雅黑" w:eastAsia="微软雅黑" w:hAnsi="微软雅黑" w:hint="eastAsia"/>
        </w:rPr>
        <w:t>：</w:t>
      </w:r>
      <w:hyperlink r:id="rId13" w:history="1">
        <w:r w:rsidRPr="00923AC8">
          <w:rPr>
            <w:rStyle w:val="ab"/>
            <w:rFonts w:ascii="微软雅黑" w:eastAsia="微软雅黑" w:hAnsi="微软雅黑"/>
          </w:rPr>
          <w:t>https://developers.google.com/identity/sign-in/web/build-button</w:t>
        </w:r>
      </w:hyperlink>
    </w:p>
    <w:p w:rsidR="00AB5E33" w:rsidRDefault="00AB5E33" w:rsidP="00BE537A">
      <w:pPr>
        <w:ind w:firstLineChars="193" w:firstLine="4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Google+</w:t>
      </w:r>
      <w:r w:rsidRPr="00AB5E33">
        <w:rPr>
          <w:rFonts w:ascii="微软雅黑" w:eastAsia="微软雅黑" w:hAnsi="微软雅黑" w:hint="eastAsia"/>
        </w:rPr>
        <w:t xml:space="preserve"> token验证</w:t>
      </w:r>
      <w:r>
        <w:rPr>
          <w:rFonts w:ascii="微软雅黑" w:eastAsia="微软雅黑" w:hAnsi="微软雅黑" w:hint="eastAsia"/>
        </w:rPr>
        <w:t>：</w:t>
      </w:r>
      <w:hyperlink r:id="rId14" w:history="1">
        <w:r w:rsidRPr="00923AC8">
          <w:rPr>
            <w:rStyle w:val="ab"/>
            <w:rFonts w:ascii="微软雅黑" w:eastAsia="微软雅黑" w:hAnsi="微软雅黑"/>
          </w:rPr>
          <w:t>https://developers.google.com/identity/sign-in/web/backend-auth</w:t>
        </w:r>
      </w:hyperlink>
    </w:p>
    <w:p w:rsidR="00AB5E33" w:rsidRDefault="00AB5E33" w:rsidP="00BE537A">
      <w:pPr>
        <w:ind w:firstLineChars="193" w:firstLine="4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 w:rsidRPr="00AB5E33">
        <w:rPr>
          <w:rFonts w:ascii="微软雅黑" w:eastAsia="微软雅黑" w:hAnsi="微软雅黑" w:hint="eastAsia"/>
        </w:rPr>
        <w:t>acebook登录api</w:t>
      </w:r>
      <w:r>
        <w:rPr>
          <w:rFonts w:ascii="微软雅黑" w:eastAsia="微软雅黑" w:hAnsi="微软雅黑" w:hint="eastAsia"/>
        </w:rPr>
        <w:t>：</w:t>
      </w:r>
      <w:hyperlink r:id="rId15" w:history="1">
        <w:r w:rsidRPr="00923AC8">
          <w:rPr>
            <w:rStyle w:val="ab"/>
            <w:rFonts w:ascii="微软雅黑" w:eastAsia="微软雅黑" w:hAnsi="微软雅黑"/>
          </w:rPr>
          <w:t>https://developers.facebook.com/docs/facebook-login?locale=zh_CN</w:t>
        </w:r>
      </w:hyperlink>
    </w:p>
    <w:p w:rsidR="00AB5E33" w:rsidRDefault="00AB5E33" w:rsidP="00BE537A">
      <w:pPr>
        <w:ind w:firstLineChars="193" w:firstLine="4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 w:rsidRPr="00AB5E33">
        <w:rPr>
          <w:rFonts w:ascii="微软雅黑" w:eastAsia="微软雅黑" w:hAnsi="微软雅黑" w:hint="eastAsia"/>
        </w:rPr>
        <w:t>acebooktoken验证 api</w:t>
      </w:r>
      <w:r>
        <w:rPr>
          <w:rFonts w:ascii="微软雅黑" w:eastAsia="微软雅黑" w:hAnsi="微软雅黑" w:hint="eastAsia"/>
        </w:rPr>
        <w:t>：</w:t>
      </w:r>
      <w:hyperlink r:id="rId16" w:history="1">
        <w:r w:rsidRPr="00923AC8">
          <w:rPr>
            <w:rStyle w:val="ab"/>
            <w:rFonts w:ascii="微软雅黑" w:eastAsia="微软雅黑" w:hAnsi="微软雅黑"/>
          </w:rPr>
          <w:t>https://developers.facebook.com/docs/facebook-login/access-tokens/debugging-and-error-handling</w:t>
        </w:r>
      </w:hyperlink>
    </w:p>
    <w:p w:rsidR="00AB5E33" w:rsidRDefault="00AB5E33" w:rsidP="00BE537A">
      <w:pPr>
        <w:ind w:firstLineChars="193" w:firstLine="4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 w:rsidRPr="00AB5E33">
        <w:rPr>
          <w:rFonts w:ascii="微软雅黑" w:eastAsia="微软雅黑" w:hAnsi="微软雅黑" w:hint="eastAsia"/>
        </w:rPr>
        <w:t>acebook token验证解决方案</w:t>
      </w:r>
      <w:r>
        <w:rPr>
          <w:rFonts w:ascii="微软雅黑" w:eastAsia="微软雅黑" w:hAnsi="微软雅黑" w:hint="eastAsia"/>
        </w:rPr>
        <w:t>：</w:t>
      </w:r>
      <w:hyperlink r:id="rId17" w:history="1">
        <w:r w:rsidRPr="00923AC8">
          <w:rPr>
            <w:rStyle w:val="ab"/>
            <w:rFonts w:ascii="微软雅黑" w:eastAsia="微软雅黑" w:hAnsi="微软雅黑"/>
          </w:rPr>
          <w:t>http://stackoverflow.com/questions/19359868/how-would-you-perform-debug-token-call-using-facebook-php-sdk</w:t>
        </w:r>
      </w:hyperlink>
    </w:p>
    <w:p w:rsidR="00AB5E33" w:rsidRDefault="00AB5E33" w:rsidP="00BE537A">
      <w:pPr>
        <w:ind w:firstLineChars="193" w:firstLine="425"/>
        <w:rPr>
          <w:rFonts w:ascii="微软雅黑" w:eastAsia="微软雅黑" w:hAnsi="微软雅黑"/>
        </w:rPr>
      </w:pPr>
      <w:r w:rsidRPr="00AB5E33">
        <w:rPr>
          <w:rFonts w:ascii="微软雅黑" w:eastAsia="微软雅黑" w:hAnsi="微软雅黑" w:hint="eastAsia"/>
        </w:rPr>
        <w:t>后台https地址请求解决方法</w:t>
      </w:r>
      <w:r>
        <w:rPr>
          <w:rFonts w:ascii="微软雅黑" w:eastAsia="微软雅黑" w:hAnsi="微软雅黑" w:hint="eastAsia"/>
        </w:rPr>
        <w:t>：</w:t>
      </w:r>
      <w:hyperlink r:id="rId18" w:history="1">
        <w:r w:rsidRPr="00923AC8">
          <w:rPr>
            <w:rStyle w:val="ab"/>
            <w:rFonts w:ascii="微软雅黑" w:eastAsia="微软雅黑" w:hAnsi="微软雅黑"/>
          </w:rPr>
          <w:t>http://blog.csdn.net/rongyongfeikai2/article/details/41659353</w:t>
        </w:r>
      </w:hyperlink>
    </w:p>
    <w:p w:rsidR="00AB5E33" w:rsidRPr="00453867" w:rsidRDefault="00AB5E33" w:rsidP="00BE537A">
      <w:pPr>
        <w:ind w:firstLineChars="193" w:firstLine="425"/>
        <w:rPr>
          <w:rFonts w:ascii="微软雅黑" w:eastAsia="微软雅黑" w:hAnsi="微软雅黑"/>
        </w:rPr>
      </w:pPr>
    </w:p>
    <w:sectPr w:rsidR="00AB5E33" w:rsidRPr="0045386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CE8" w:rsidRDefault="00BD2CE8" w:rsidP="00BE537A">
      <w:pPr>
        <w:spacing w:after="0"/>
      </w:pPr>
      <w:r>
        <w:separator/>
      </w:r>
    </w:p>
  </w:endnote>
  <w:endnote w:type="continuationSeparator" w:id="0">
    <w:p w:rsidR="00BD2CE8" w:rsidRDefault="00BD2CE8" w:rsidP="00BE53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CE8" w:rsidRDefault="00BD2CE8" w:rsidP="00BE537A">
      <w:pPr>
        <w:spacing w:after="0"/>
      </w:pPr>
      <w:r>
        <w:separator/>
      </w:r>
    </w:p>
  </w:footnote>
  <w:footnote w:type="continuationSeparator" w:id="0">
    <w:p w:rsidR="00BD2CE8" w:rsidRDefault="00BD2CE8" w:rsidP="00BE53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D2BC7"/>
    <w:multiLevelType w:val="hybridMultilevel"/>
    <w:tmpl w:val="F988816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53897868"/>
    <w:multiLevelType w:val="hybridMultilevel"/>
    <w:tmpl w:val="DA86F02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62983A8B"/>
    <w:multiLevelType w:val="hybridMultilevel"/>
    <w:tmpl w:val="69B6001E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3">
    <w:nsid w:val="65942056"/>
    <w:multiLevelType w:val="hybridMultilevel"/>
    <w:tmpl w:val="95DC971C"/>
    <w:lvl w:ilvl="0" w:tplc="A6826DE0">
      <w:start w:val="1"/>
      <w:numFmt w:val="bullet"/>
      <w:lvlText w:val=""/>
      <w:lvlJc w:val="left"/>
      <w:pPr>
        <w:ind w:left="12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114B8"/>
    <w:rsid w:val="000170A1"/>
    <w:rsid w:val="000323A9"/>
    <w:rsid w:val="000324EB"/>
    <w:rsid w:val="000801E2"/>
    <w:rsid w:val="000938E3"/>
    <w:rsid w:val="000C0E6D"/>
    <w:rsid w:val="000C4DC8"/>
    <w:rsid w:val="000D1089"/>
    <w:rsid w:val="001104F0"/>
    <w:rsid w:val="001114B8"/>
    <w:rsid w:val="001A0C9A"/>
    <w:rsid w:val="001B1AE5"/>
    <w:rsid w:val="001D6F32"/>
    <w:rsid w:val="001F7CC1"/>
    <w:rsid w:val="00201ED9"/>
    <w:rsid w:val="0021249E"/>
    <w:rsid w:val="00216D6B"/>
    <w:rsid w:val="00266700"/>
    <w:rsid w:val="00277226"/>
    <w:rsid w:val="0028417C"/>
    <w:rsid w:val="00287914"/>
    <w:rsid w:val="002A478D"/>
    <w:rsid w:val="002A5F44"/>
    <w:rsid w:val="002D0DFC"/>
    <w:rsid w:val="002D1926"/>
    <w:rsid w:val="002E7758"/>
    <w:rsid w:val="002F1AA4"/>
    <w:rsid w:val="002F613B"/>
    <w:rsid w:val="003212AC"/>
    <w:rsid w:val="003369D4"/>
    <w:rsid w:val="003449E3"/>
    <w:rsid w:val="00367C3E"/>
    <w:rsid w:val="00407C00"/>
    <w:rsid w:val="004268A1"/>
    <w:rsid w:val="00433D2E"/>
    <w:rsid w:val="004409B4"/>
    <w:rsid w:val="00451C39"/>
    <w:rsid w:val="00453867"/>
    <w:rsid w:val="004545EE"/>
    <w:rsid w:val="00461497"/>
    <w:rsid w:val="00461DAC"/>
    <w:rsid w:val="00462D01"/>
    <w:rsid w:val="00466F0A"/>
    <w:rsid w:val="00477244"/>
    <w:rsid w:val="00490FA1"/>
    <w:rsid w:val="004A4578"/>
    <w:rsid w:val="004B05C3"/>
    <w:rsid w:val="004E42D2"/>
    <w:rsid w:val="004E4FB4"/>
    <w:rsid w:val="004E6D06"/>
    <w:rsid w:val="00501669"/>
    <w:rsid w:val="00507A3E"/>
    <w:rsid w:val="005200C9"/>
    <w:rsid w:val="00537135"/>
    <w:rsid w:val="00545545"/>
    <w:rsid w:val="005532A8"/>
    <w:rsid w:val="0056166D"/>
    <w:rsid w:val="00564A03"/>
    <w:rsid w:val="00571784"/>
    <w:rsid w:val="005770D3"/>
    <w:rsid w:val="00593B3C"/>
    <w:rsid w:val="005B1FA3"/>
    <w:rsid w:val="005B29D9"/>
    <w:rsid w:val="005B5E59"/>
    <w:rsid w:val="005E4929"/>
    <w:rsid w:val="005F57DD"/>
    <w:rsid w:val="0061622D"/>
    <w:rsid w:val="0064182E"/>
    <w:rsid w:val="0065486A"/>
    <w:rsid w:val="00665ACF"/>
    <w:rsid w:val="00674CF1"/>
    <w:rsid w:val="00683643"/>
    <w:rsid w:val="006B316F"/>
    <w:rsid w:val="006B72E2"/>
    <w:rsid w:val="006C5329"/>
    <w:rsid w:val="006C5FB9"/>
    <w:rsid w:val="006F218F"/>
    <w:rsid w:val="00701B2B"/>
    <w:rsid w:val="00702CA2"/>
    <w:rsid w:val="007075B0"/>
    <w:rsid w:val="007317A9"/>
    <w:rsid w:val="0078327E"/>
    <w:rsid w:val="007A21E1"/>
    <w:rsid w:val="007A257F"/>
    <w:rsid w:val="007C0650"/>
    <w:rsid w:val="007C0CF7"/>
    <w:rsid w:val="007C7E75"/>
    <w:rsid w:val="007E721C"/>
    <w:rsid w:val="007E792D"/>
    <w:rsid w:val="00805D5E"/>
    <w:rsid w:val="0081464C"/>
    <w:rsid w:val="0084376D"/>
    <w:rsid w:val="008461A3"/>
    <w:rsid w:val="00877630"/>
    <w:rsid w:val="00880D39"/>
    <w:rsid w:val="008C6D47"/>
    <w:rsid w:val="008F79BE"/>
    <w:rsid w:val="0091714E"/>
    <w:rsid w:val="0092408E"/>
    <w:rsid w:val="00930DE5"/>
    <w:rsid w:val="009345E9"/>
    <w:rsid w:val="00934D5D"/>
    <w:rsid w:val="009405B5"/>
    <w:rsid w:val="00965C40"/>
    <w:rsid w:val="00971EDC"/>
    <w:rsid w:val="00980777"/>
    <w:rsid w:val="009823FD"/>
    <w:rsid w:val="009B1F2A"/>
    <w:rsid w:val="009B710A"/>
    <w:rsid w:val="009C453A"/>
    <w:rsid w:val="009C6AC3"/>
    <w:rsid w:val="009C7966"/>
    <w:rsid w:val="009D6094"/>
    <w:rsid w:val="009D6324"/>
    <w:rsid w:val="009E5236"/>
    <w:rsid w:val="009F6AA4"/>
    <w:rsid w:val="00A4282B"/>
    <w:rsid w:val="00A46918"/>
    <w:rsid w:val="00A46C5A"/>
    <w:rsid w:val="00A52721"/>
    <w:rsid w:val="00A64B3F"/>
    <w:rsid w:val="00A74980"/>
    <w:rsid w:val="00A83D0A"/>
    <w:rsid w:val="00AB5E33"/>
    <w:rsid w:val="00AD08A1"/>
    <w:rsid w:val="00AD16E8"/>
    <w:rsid w:val="00AD1A1A"/>
    <w:rsid w:val="00AE4D09"/>
    <w:rsid w:val="00AF4D58"/>
    <w:rsid w:val="00B004A9"/>
    <w:rsid w:val="00B054CD"/>
    <w:rsid w:val="00B10E74"/>
    <w:rsid w:val="00B17A0C"/>
    <w:rsid w:val="00B22309"/>
    <w:rsid w:val="00B47F2D"/>
    <w:rsid w:val="00B6366F"/>
    <w:rsid w:val="00BB16F4"/>
    <w:rsid w:val="00BD18FD"/>
    <w:rsid w:val="00BD2CE8"/>
    <w:rsid w:val="00BE3582"/>
    <w:rsid w:val="00BE411E"/>
    <w:rsid w:val="00BE537A"/>
    <w:rsid w:val="00BF1A12"/>
    <w:rsid w:val="00BF576B"/>
    <w:rsid w:val="00C34C67"/>
    <w:rsid w:val="00C42194"/>
    <w:rsid w:val="00C4465C"/>
    <w:rsid w:val="00C63F72"/>
    <w:rsid w:val="00C64ABB"/>
    <w:rsid w:val="00C67B45"/>
    <w:rsid w:val="00C719C0"/>
    <w:rsid w:val="00C775E8"/>
    <w:rsid w:val="00C8656D"/>
    <w:rsid w:val="00C9403B"/>
    <w:rsid w:val="00C9635D"/>
    <w:rsid w:val="00CA385A"/>
    <w:rsid w:val="00CB40DC"/>
    <w:rsid w:val="00D01F5F"/>
    <w:rsid w:val="00D30E04"/>
    <w:rsid w:val="00D54BF0"/>
    <w:rsid w:val="00D707CB"/>
    <w:rsid w:val="00DA46B0"/>
    <w:rsid w:val="00DC1511"/>
    <w:rsid w:val="00DC35F9"/>
    <w:rsid w:val="00DE5614"/>
    <w:rsid w:val="00DE56B9"/>
    <w:rsid w:val="00E006BA"/>
    <w:rsid w:val="00E00ACB"/>
    <w:rsid w:val="00E243C9"/>
    <w:rsid w:val="00E26F9A"/>
    <w:rsid w:val="00E34E50"/>
    <w:rsid w:val="00E35A9A"/>
    <w:rsid w:val="00E42301"/>
    <w:rsid w:val="00E50F4E"/>
    <w:rsid w:val="00E621DB"/>
    <w:rsid w:val="00E70810"/>
    <w:rsid w:val="00E85BAF"/>
    <w:rsid w:val="00E865E1"/>
    <w:rsid w:val="00E93B4D"/>
    <w:rsid w:val="00ED469B"/>
    <w:rsid w:val="00EE49D0"/>
    <w:rsid w:val="00EF5BB9"/>
    <w:rsid w:val="00F10C71"/>
    <w:rsid w:val="00F11F6D"/>
    <w:rsid w:val="00F32198"/>
    <w:rsid w:val="00F413E7"/>
    <w:rsid w:val="00F643C4"/>
    <w:rsid w:val="00F85BF3"/>
    <w:rsid w:val="00FB5B27"/>
    <w:rsid w:val="00FC3560"/>
    <w:rsid w:val="00FD78AF"/>
    <w:rsid w:val="00FE4130"/>
    <w:rsid w:val="00FE6CE4"/>
    <w:rsid w:val="00F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8BA931-9D42-403F-A9E7-99037A03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header"/>
    <w:basedOn w:val="a"/>
    <w:link w:val="Char"/>
    <w:uiPriority w:val="99"/>
    <w:unhideWhenUsed/>
    <w:rsid w:val="00BE5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BE537A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BE53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BE537A"/>
    <w:rPr>
      <w:sz w:val="18"/>
      <w:szCs w:val="18"/>
    </w:rPr>
  </w:style>
  <w:style w:type="character" w:styleId="ab">
    <w:name w:val="Hyperlink"/>
    <w:basedOn w:val="a0"/>
    <w:uiPriority w:val="99"/>
    <w:unhideWhenUsed/>
    <w:rsid w:val="00FF780D"/>
    <w:rPr>
      <w:color w:val="0563C1" w:themeColor="hyperlink"/>
      <w:u w:val="single"/>
    </w:rPr>
  </w:style>
  <w:style w:type="table" w:styleId="ac">
    <w:name w:val="Table Grid"/>
    <w:basedOn w:val="a1"/>
    <w:uiPriority w:val="59"/>
    <w:rsid w:val="00FF780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uiPriority w:val="99"/>
    <w:semiHidden/>
    <w:unhideWhenUsed/>
    <w:rsid w:val="00407C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s.google.com/js/api:client.js" TargetMode="External"/><Relationship Id="rId13" Type="http://schemas.openxmlformats.org/officeDocument/2006/relationships/hyperlink" Target="https://developers.google.com/identity/sign-in/web/build-button" TargetMode="External"/><Relationship Id="rId18" Type="http://schemas.openxmlformats.org/officeDocument/2006/relationships/hyperlink" Target="http://blog.csdn.net/rongyongfeikai2/article/details/41659353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s.google.com/identity/sign-in/web/devconsole-project" TargetMode="External"/><Relationship Id="rId17" Type="http://schemas.openxmlformats.org/officeDocument/2006/relationships/hyperlink" Target="http://stackoverflow.com/questions/19359868/how-would-you-perform-debug-token-call-using-facebook-php-sd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s.facebook.com/docs/facebook-login/access-tokens/debugging-and-error-handling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evelopers.facebook.com/docs/facebook-login?locale=zh_CN" TargetMode="External"/><Relationship Id="rId10" Type="http://schemas.openxmlformats.org/officeDocument/2006/relationships/hyperlink" Target="https://apis.google.com/js/api:client.j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s.google.com/identity/sign-in/web/backend-aut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258B6B-48E2-4649-B0A0-8AB01CE64EFC}"/>
      </w:docPartPr>
      <w:docPartBody>
        <w:p w:rsidR="00260A45" w:rsidRDefault="00407D66">
          <w:r w:rsidRPr="00DE73C3">
            <w:rPr>
              <w:rStyle w:val="a3"/>
              <w:rFonts w:hint="eastAsia"/>
            </w:rPr>
            <w:t>[</w:t>
          </w:r>
          <w:r w:rsidRPr="00DE73C3">
            <w:rPr>
              <w:rStyle w:val="a3"/>
              <w:rFonts w:hint="eastAsia"/>
            </w:rPr>
            <w:t>在此处输入文章标题</w:t>
          </w:r>
          <w:r w:rsidRPr="00DE73C3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4292915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407DC3-B14B-4267-AAAA-39759AD68AD7}"/>
      </w:docPartPr>
      <w:docPartBody>
        <w:p w:rsidR="00407D66" w:rsidRDefault="00867F0B">
          <w:r w:rsidRPr="00923AC8">
            <w:rPr>
              <w:rStyle w:val="a3"/>
              <w:rFonts w:hint="eastAsia"/>
            </w:rPr>
            <w:t>[</w:t>
          </w:r>
          <w:r w:rsidRPr="00923AC8">
            <w:rPr>
              <w:rStyle w:val="a3"/>
              <w:rFonts w:hint="eastAsia"/>
            </w:rPr>
            <w:t>选择一个类别或键入一个新类别</w:t>
          </w:r>
          <w:r w:rsidRPr="00923AC8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1E"/>
    <w:rsid w:val="0008145D"/>
    <w:rsid w:val="0015250C"/>
    <w:rsid w:val="00260A45"/>
    <w:rsid w:val="00407D66"/>
    <w:rsid w:val="0077401E"/>
    <w:rsid w:val="00867F0B"/>
    <w:rsid w:val="00DE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7D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B1DCB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关于Google+以及Facebook第三方登录实现的一点总结</PostTitle>
  <PostDate>2015-12-04T07:37:46Z</PostDate>
  <PostID>5019465</PostID>
  <Category1>[发布为日记]</Category1>
  <Category2/>
  <Category3/>
  <Category4/>
  <Category5/>
  <Category6/>
  <Category7/>
  <Category8/>
  <Category9/>
  <Category10/>
  <Account>6744ac4f-1ae4-4792-a520-9a8635cb858e</Account>
  <Enclosure/>
  <ProviderInfo>
    <PostURL/>
    <API/>
    <Categories/>
    <Trackbacks/>
    <Enclosures/>
    <BlogName/>
    <ImagePostAddress/>
  </ProviderInfo>
  <DefaultAccountEnsured/>
  <CategoryBBId1>3429291567</CategoryBBId1>
  <PublishedAccount>6744ac4f-1ae4-4792-a520-9a8635cb858e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577</TotalTime>
  <Pages>1</Pages>
  <Words>1186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</dc:creator>
  <cp:keywords/>
  <dc:description/>
  <cp:lastModifiedBy>Everett</cp:lastModifiedBy>
  <cp:revision>179</cp:revision>
  <dcterms:created xsi:type="dcterms:W3CDTF">2015-12-03T03:58:00Z</dcterms:created>
  <dcterms:modified xsi:type="dcterms:W3CDTF">2015-12-04T10:36:00Z</dcterms:modified>
</cp:coreProperties>
</file>